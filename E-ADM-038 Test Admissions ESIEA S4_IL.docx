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2DFDB" w14:textId="77777777" w:rsidR="0053445C" w:rsidRDefault="0053445C" w:rsidP="00D51BE1">
      <w:pPr>
        <w:pStyle w:val="Titre2"/>
        <w:ind w:left="0"/>
      </w:pPr>
      <w:bookmarkStart w:id="0" w:name="_Toc53059157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6DBA8" wp14:editId="53F582FD">
                <wp:simplePos x="0" y="0"/>
                <wp:positionH relativeFrom="column">
                  <wp:posOffset>-180612</wp:posOffset>
                </wp:positionH>
                <wp:positionV relativeFrom="paragraph">
                  <wp:posOffset>3518898</wp:posOffset>
                </wp:positionV>
                <wp:extent cx="6150428" cy="1262743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428" cy="126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D19E1" w14:textId="77EE6907" w:rsidR="003226C5" w:rsidRPr="0091581C" w:rsidRDefault="00982EE3" w:rsidP="0091581C">
                            <w:pPr>
                              <w:pStyle w:val="Titre"/>
                              <w:rPr>
                                <w:szCs w:val="60"/>
                              </w:rPr>
                            </w:pPr>
                            <w:r>
                              <w:rPr>
                                <w:szCs w:val="60"/>
                              </w:rPr>
                              <w:t>T</w:t>
                            </w:r>
                            <w:r w:rsidR="000734E1">
                              <w:rPr>
                                <w:szCs w:val="60"/>
                              </w:rPr>
                              <w:t>est d’admission</w:t>
                            </w:r>
                          </w:p>
                          <w:p w14:paraId="2D46950C" w14:textId="084DE02B" w:rsidR="003226C5" w:rsidRPr="0091581C" w:rsidRDefault="0091581C" w:rsidP="003226C5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</w:pPr>
                            <w:r w:rsidRPr="0091581C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>S</w:t>
                            </w:r>
                            <w:r w:rsidR="000734E1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 xml:space="preserve">EMESTRE </w:t>
                            </w:r>
                            <w:r w:rsidR="004B6DFE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>4</w:t>
                            </w:r>
                            <w:r w:rsidR="000734E1">
                              <w:rPr>
                                <w:rFonts w:cs="Poppins"/>
                                <w:color w:val="000000" w:themeColor="text1"/>
                                <w:sz w:val="36"/>
                              </w:rPr>
                              <w:t xml:space="preserve"> 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6DBA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4.2pt;margin-top:277.1pt;width:484.3pt;height:9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" filled="f" stroked="f" strokeweight=".5pt">
                <v:textbox>
                  <w:txbxContent>
                    <w:p w14:paraId="102D19E1" w14:textId="77EE6907" w:rsidR="003226C5" w:rsidRPr="0091581C" w:rsidRDefault="00982EE3" w:rsidP="0091581C">
                      <w:pPr>
                        <w:pStyle w:val="Titre"/>
                        <w:rPr>
                          <w:szCs w:val="60"/>
                        </w:rPr>
                      </w:pPr>
                      <w:r>
                        <w:rPr>
                          <w:szCs w:val="60"/>
                        </w:rPr>
                        <w:t>T</w:t>
                      </w:r>
                      <w:r w:rsidR="000734E1">
                        <w:rPr>
                          <w:szCs w:val="60"/>
                        </w:rPr>
                        <w:t>est d’admission</w:t>
                      </w:r>
                    </w:p>
                    <w:p w14:paraId="2D46950C" w14:textId="084DE02B" w:rsidR="003226C5" w:rsidRPr="0091581C" w:rsidRDefault="0091581C" w:rsidP="003226C5">
                      <w:pPr>
                        <w:jc w:val="center"/>
                        <w:rPr>
                          <w:rFonts w:cs="Poppins"/>
                          <w:color w:val="000000" w:themeColor="text1"/>
                          <w:sz w:val="36"/>
                        </w:rPr>
                      </w:pPr>
                      <w:r w:rsidRPr="0091581C">
                        <w:rPr>
                          <w:rFonts w:cs="Poppins"/>
                          <w:color w:val="000000" w:themeColor="text1"/>
                          <w:sz w:val="36"/>
                        </w:rPr>
                        <w:t>S</w:t>
                      </w:r>
                      <w:r w:rsidR="000734E1">
                        <w:rPr>
                          <w:rFonts w:cs="Poppins"/>
                          <w:color w:val="000000" w:themeColor="text1"/>
                          <w:sz w:val="36"/>
                        </w:rPr>
                        <w:t xml:space="preserve">EMESTRE </w:t>
                      </w:r>
                      <w:r w:rsidR="004B6DFE">
                        <w:rPr>
                          <w:rFonts w:cs="Poppins"/>
                          <w:color w:val="000000" w:themeColor="text1"/>
                          <w:sz w:val="36"/>
                        </w:rPr>
                        <w:t>4</w:t>
                      </w:r>
                      <w:r w:rsidR="000734E1">
                        <w:rPr>
                          <w:rFonts w:cs="Poppins"/>
                          <w:color w:val="000000" w:themeColor="text1"/>
                          <w:sz w:val="36"/>
                        </w:rPr>
                        <w:t xml:space="preserve"> IL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3226C5">
        <w:br w:type="page"/>
      </w:r>
    </w:p>
    <w:p w14:paraId="1BE6F571" w14:textId="77777777" w:rsidR="000734E1" w:rsidRPr="00127ED8" w:rsidRDefault="000734E1" w:rsidP="000734E1">
      <w:pPr>
        <w:pStyle w:val="Titre1"/>
        <w:rPr>
          <w:rFonts w:cstheme="minorHAnsi"/>
        </w:rPr>
      </w:pPr>
      <w:r w:rsidRPr="00127ED8">
        <w:rPr>
          <w:rFonts w:cstheme="minorHAnsi"/>
        </w:rPr>
        <w:lastRenderedPageBreak/>
        <w:t>Exercice 1</w:t>
      </w:r>
      <w:r w:rsidRPr="00127ED8">
        <w:rPr>
          <w:rStyle w:val="Titre1Car"/>
          <w:rFonts w:cstheme="minorHAnsi"/>
        </w:rPr>
        <w:t> : Programmation Web</w:t>
      </w:r>
    </w:p>
    <w:p w14:paraId="0662A541" w14:textId="77777777" w:rsidR="000734E1" w:rsidRPr="00127ED8" w:rsidRDefault="000734E1" w:rsidP="000734E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127ED8">
        <w:rPr>
          <w:rFonts w:asciiTheme="minorHAnsi" w:hAnsiTheme="minorHAnsi" w:cstheme="minorHAnsi"/>
          <w:i/>
          <w:iCs/>
          <w:sz w:val="22"/>
          <w:szCs w:val="22"/>
        </w:rPr>
        <w:t xml:space="preserve">L’objectif de cet exercice est d’évaluer vos connaissances en HTML, CSS, JavaScript et </w:t>
      </w:r>
      <w:proofErr w:type="spellStart"/>
      <w:r w:rsidRPr="00127ED8">
        <w:rPr>
          <w:rFonts w:asciiTheme="minorHAnsi" w:hAnsiTheme="minorHAnsi" w:cstheme="minorHAnsi"/>
          <w:i/>
          <w:iCs/>
          <w:sz w:val="22"/>
          <w:szCs w:val="22"/>
        </w:rPr>
        <w:t>NodeJS</w:t>
      </w:r>
      <w:proofErr w:type="spellEnd"/>
      <w:r w:rsidRPr="00127ED8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116A60BE" w14:textId="77777777" w:rsidR="000734E1" w:rsidRPr="00127ED8" w:rsidRDefault="000734E1" w:rsidP="000734E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0E205B" w14:textId="77777777" w:rsidR="000734E1" w:rsidRPr="00127ED8" w:rsidRDefault="000734E1" w:rsidP="000734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127ED8">
        <w:rPr>
          <w:rFonts w:asciiTheme="minorHAnsi" w:hAnsiTheme="minorHAnsi" w:cstheme="minorHAnsi"/>
          <w:sz w:val="22"/>
          <w:szCs w:val="22"/>
        </w:rPr>
        <w:t>Une association de jeux de société souhaite proposer à ses adhérents un jeu de quiz en ligne. Elle vous demande un coup de main pour le développer.</w:t>
      </w:r>
    </w:p>
    <w:p w14:paraId="6DFC19E6" w14:textId="77777777" w:rsidR="000734E1" w:rsidRPr="00127ED8" w:rsidRDefault="000734E1" w:rsidP="000734E1">
      <w:pPr>
        <w:pStyle w:val="Titre2"/>
        <w:rPr>
          <w:rFonts w:asciiTheme="minorHAnsi" w:eastAsiaTheme="minorHAnsi" w:hAnsiTheme="minorHAnsi" w:cstheme="minorHAnsi"/>
        </w:rPr>
      </w:pPr>
      <w:r w:rsidRPr="00127ED8">
        <w:rPr>
          <w:rFonts w:asciiTheme="minorHAnsi" w:eastAsiaTheme="minorHAnsi" w:hAnsiTheme="minorHAnsi" w:cstheme="minorHAnsi"/>
        </w:rPr>
        <w:t>Préambule</w:t>
      </w:r>
    </w:p>
    <w:p w14:paraId="7B7A7A65" w14:textId="77777777" w:rsidR="000734E1" w:rsidRPr="00127ED8" w:rsidRDefault="000734E1" w:rsidP="000734E1">
      <w:pPr>
        <w:spacing w:after="0"/>
        <w:rPr>
          <w:rFonts w:asciiTheme="minorHAnsi" w:hAnsiTheme="minorHAnsi" w:cstheme="minorHAnsi"/>
          <w:color w:val="000000"/>
        </w:rPr>
      </w:pPr>
      <w:r w:rsidRPr="00127ED8">
        <w:rPr>
          <w:rFonts w:asciiTheme="minorHAnsi" w:hAnsiTheme="minorHAnsi" w:cstheme="minorHAnsi"/>
          <w:color w:val="000000"/>
        </w:rPr>
        <w:t>Chaque fichier HTML possèdera sa propre feuille de style et son propre fichier script, même si ceux-ci sont vides.</w:t>
      </w:r>
    </w:p>
    <w:p w14:paraId="24B67FFC" w14:textId="77777777" w:rsidR="000734E1" w:rsidRPr="00127ED8" w:rsidRDefault="000734E1" w:rsidP="000734E1">
      <w:pPr>
        <w:spacing w:after="0"/>
        <w:rPr>
          <w:rFonts w:asciiTheme="minorHAnsi" w:hAnsiTheme="minorHAnsi" w:cstheme="minorHAnsi"/>
          <w:color w:val="000000"/>
        </w:rPr>
      </w:pPr>
    </w:p>
    <w:p w14:paraId="0858B3CD" w14:textId="77777777" w:rsidR="000734E1" w:rsidRPr="00C30C13" w:rsidRDefault="000734E1" w:rsidP="000734E1">
      <w:pPr>
        <w:pStyle w:val="Titre2"/>
        <w:rPr>
          <w:rFonts w:asciiTheme="minorHAnsi" w:eastAsiaTheme="minorHAnsi" w:hAnsiTheme="minorHAnsi" w:cstheme="minorHAnsi"/>
          <w:color w:val="FFFFFF"/>
          <w:sz w:val="23"/>
          <w:szCs w:val="23"/>
        </w:rPr>
      </w:pPr>
      <w:r w:rsidRPr="00127ED8">
        <w:rPr>
          <w:rFonts w:asciiTheme="minorHAnsi" w:eastAsiaTheme="minorHAnsi" w:hAnsiTheme="minorHAnsi" w:cstheme="minorHAnsi"/>
        </w:rPr>
        <w:t>Bases du site</w:t>
      </w:r>
      <w:r w:rsidRPr="00C30C13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r w:rsidRPr="00C30C13">
        <w:rPr>
          <w:rFonts w:asciiTheme="minorHAnsi" w:eastAsiaTheme="minorHAnsi" w:hAnsiTheme="minorHAnsi" w:cstheme="minorHAnsi"/>
          <w:bCs/>
          <w:color w:val="FFFFFF"/>
          <w:sz w:val="23"/>
          <w:szCs w:val="23"/>
        </w:rPr>
        <w:t xml:space="preserve">Les bases d’un site web </w:t>
      </w:r>
    </w:p>
    <w:p w14:paraId="4DF67D5D" w14:textId="77777777" w:rsidR="000734E1" w:rsidRPr="00127ED8" w:rsidRDefault="000734E1" w:rsidP="000734E1">
      <w:pPr>
        <w:pStyle w:val="Paragraphedeliste"/>
      </w:pPr>
      <w:r w:rsidRPr="00127ED8">
        <w:t xml:space="preserve">Créez une page </w:t>
      </w:r>
      <w:r w:rsidRPr="00127ED8">
        <w:rPr>
          <w:i/>
          <w:iCs/>
        </w:rPr>
        <w:t>accueil.html</w:t>
      </w:r>
      <w:r w:rsidRPr="00127ED8">
        <w:t xml:space="preserve">. Cette page devra comporter la mise en page de base HTML5 (header, main, </w:t>
      </w:r>
      <w:proofErr w:type="spellStart"/>
      <w:r w:rsidRPr="00127ED8">
        <w:t>footer</w:t>
      </w:r>
      <w:proofErr w:type="spellEnd"/>
      <w:r w:rsidRPr="00127ED8">
        <w:t xml:space="preserve">, vides pour le moment). Vous pouvez mettre un titre comme « bienvenue » pour avoir meilleur rendu. </w:t>
      </w:r>
    </w:p>
    <w:p w14:paraId="043433FA" w14:textId="77777777" w:rsidR="000734E1" w:rsidRPr="00C30C13" w:rsidRDefault="000734E1" w:rsidP="000734E1">
      <w:pPr>
        <w:pStyle w:val="Paragraphedeliste"/>
      </w:pPr>
      <w:r w:rsidRPr="00C30C13">
        <w:t xml:space="preserve">Mettez en place un server </w:t>
      </w:r>
      <w:proofErr w:type="spellStart"/>
      <w:r w:rsidRPr="00C30C13">
        <w:t>NodeJS</w:t>
      </w:r>
      <w:proofErr w:type="spellEnd"/>
      <w:r w:rsidRPr="00C30C13">
        <w:t xml:space="preserve"> pour servir cette page correctement ainsi que les fichiers qui lui sont liés. </w:t>
      </w:r>
    </w:p>
    <w:p w14:paraId="61BAB378" w14:textId="77777777" w:rsidR="000734E1" w:rsidRPr="00C30C13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5283DE88" w14:textId="77777777" w:rsidR="000734E1" w:rsidRPr="00127ED8" w:rsidRDefault="000734E1" w:rsidP="000734E1">
      <w:pPr>
        <w:pStyle w:val="Titre2"/>
        <w:rPr>
          <w:rFonts w:asciiTheme="minorHAnsi" w:eastAsiaTheme="minorHAnsi" w:hAnsiTheme="minorHAnsi" w:cstheme="minorHAnsi"/>
        </w:rPr>
      </w:pPr>
      <w:r w:rsidRPr="00127ED8">
        <w:rPr>
          <w:rFonts w:asciiTheme="minorHAnsi" w:eastAsiaTheme="minorHAnsi" w:hAnsiTheme="minorHAnsi" w:cstheme="minorHAnsi"/>
        </w:rPr>
        <w:t xml:space="preserve">Formulaire de création </w:t>
      </w:r>
    </w:p>
    <w:p w14:paraId="27FCDC60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Mettez en place une autre page html accessible depuis l’accueil nommée </w:t>
      </w:r>
      <w:r w:rsidRPr="00127ED8">
        <w:rPr>
          <w:i/>
          <w:iCs/>
        </w:rPr>
        <w:t xml:space="preserve">formulaire_creation.html. </w:t>
      </w:r>
      <w:r w:rsidRPr="00C30C13">
        <w:t xml:space="preserve">Cette page contiendra un formulaire utilisant la méthode GET et possèdera </w:t>
      </w:r>
    </w:p>
    <w:p w14:paraId="2A9F27F7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>3</w:t>
      </w:r>
      <w:r w:rsidRPr="00C30C13">
        <w:t xml:space="preserve"> champs textes :</w:t>
      </w:r>
    </w:p>
    <w:p w14:paraId="36CD0772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Question »</w:t>
      </w:r>
    </w:p>
    <w:p w14:paraId="72A37CA6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Réponse 1 »</w:t>
      </w:r>
    </w:p>
    <w:p w14:paraId="04F1DD27" w14:textId="77777777" w:rsidR="000734E1" w:rsidRPr="00127ED8" w:rsidRDefault="000734E1" w:rsidP="000734E1">
      <w:pPr>
        <w:pStyle w:val="Paragraphedeliste"/>
        <w:numPr>
          <w:ilvl w:val="2"/>
          <w:numId w:val="9"/>
        </w:numPr>
      </w:pPr>
      <w:r w:rsidRPr="00127ED8">
        <w:t>« Réponse 2 »</w:t>
      </w:r>
    </w:p>
    <w:p w14:paraId="4DBDC38F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Un champ « Réponse correcte » de type « </w:t>
      </w:r>
      <w:proofErr w:type="spellStart"/>
      <w:r w:rsidRPr="00127ED8">
        <w:t>number</w:t>
      </w:r>
      <w:proofErr w:type="spellEnd"/>
      <w:r w:rsidRPr="00127ED8">
        <w:t xml:space="preserve"> » pour indiquer quelle est la bonne réponse parmi les deux proposées (1 ou 2)</w:t>
      </w:r>
    </w:p>
    <w:p w14:paraId="04042D1B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Ce formulaire devra posséder son propre traitement dans le serveur </w:t>
      </w:r>
      <w:proofErr w:type="spellStart"/>
      <w:r w:rsidRPr="00127ED8">
        <w:t>NodeJS</w:t>
      </w:r>
      <w:proofErr w:type="spellEnd"/>
      <w:r w:rsidRPr="00127ED8">
        <w:t xml:space="preserve">. Le traitement devra vérifier si la réponse est correcte ou non. </w:t>
      </w:r>
    </w:p>
    <w:p w14:paraId="2F43045B" w14:textId="77777777" w:rsidR="000734E1" w:rsidRPr="00127ED8" w:rsidRDefault="000734E1" w:rsidP="000734E1">
      <w:pPr>
        <w:pStyle w:val="Titre2"/>
        <w:rPr>
          <w:rFonts w:asciiTheme="minorHAnsi" w:hAnsiTheme="minorHAnsi" w:cstheme="minorHAnsi"/>
        </w:rPr>
      </w:pPr>
      <w:r w:rsidRPr="00127ED8">
        <w:rPr>
          <w:rFonts w:asciiTheme="minorHAnsi" w:hAnsiTheme="minorHAnsi" w:cstheme="minorHAnsi"/>
        </w:rPr>
        <w:t>Page de quizz</w:t>
      </w:r>
    </w:p>
    <w:p w14:paraId="390ADC98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11CFA" wp14:editId="11D164FC">
                <wp:simplePos x="0" y="0"/>
                <wp:positionH relativeFrom="margin">
                  <wp:align>right</wp:align>
                </wp:positionH>
                <wp:positionV relativeFrom="paragraph">
                  <wp:posOffset>1382840</wp:posOffset>
                </wp:positionV>
                <wp:extent cx="1092200" cy="255270"/>
                <wp:effectExtent l="247650" t="0" r="12700" b="11430"/>
                <wp:wrapNone/>
                <wp:docPr id="25" name="Légende : encadré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8394" y="7843652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47371"/>
                            <a:gd name="adj4" fmla="val -220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9B29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Réponse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1CF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25" o:spid="_x0000_s1027" type="#_x0000_t47" style="position:absolute;left:0;text-align:left;margin-left:34.8pt;margin-top:108.9pt;width:86pt;height:20.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" adj="-4757,10232,196,8069" fillcolor="white [3201]" strokecolor="#70ad47 [3209]" strokeweight="1pt">
                <v:textbox>
                  <w:txbxContent>
                    <w:p w14:paraId="30859B29" w14:textId="77777777" w:rsidR="000734E1" w:rsidRDefault="000734E1" w:rsidP="000734E1">
                      <w:pPr>
                        <w:jc w:val="center"/>
                      </w:pPr>
                      <w:r>
                        <w:t>Réponse 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BD9EF" wp14:editId="2C847D1E">
                <wp:simplePos x="0" y="0"/>
                <wp:positionH relativeFrom="margin">
                  <wp:align>right</wp:align>
                </wp:positionH>
                <wp:positionV relativeFrom="paragraph">
                  <wp:posOffset>1056269</wp:posOffset>
                </wp:positionV>
                <wp:extent cx="1092200" cy="255270"/>
                <wp:effectExtent l="2571750" t="0" r="12700" b="144780"/>
                <wp:wrapNone/>
                <wp:docPr id="24" name="Légende : encadré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168" y="7517081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152043"/>
                            <a:gd name="adj4" fmla="val -2362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1814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Réponse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D9EF" id="Légende : encadrée 24" o:spid="_x0000_s1028" type="#_x0000_t47" style="position:absolute;left:0;text-align:left;margin-left:34.8pt;margin-top:83.15pt;width:86pt;height:20.1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" adj="-51023,32841,196,8069" fillcolor="white [3201]" strokecolor="#70ad47 [3209]" strokeweight="1pt">
                <v:textbox>
                  <w:txbxContent>
                    <w:p w14:paraId="21391814" w14:textId="77777777" w:rsidR="000734E1" w:rsidRDefault="000734E1" w:rsidP="000734E1">
                      <w:pPr>
                        <w:jc w:val="center"/>
                      </w:pPr>
                      <w:r>
                        <w:t>Réponse 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B2D3" wp14:editId="08993B12">
                <wp:simplePos x="0" y="0"/>
                <wp:positionH relativeFrom="margin">
                  <wp:align>right</wp:align>
                </wp:positionH>
                <wp:positionV relativeFrom="paragraph">
                  <wp:posOffset>727512</wp:posOffset>
                </wp:positionV>
                <wp:extent cx="1092200" cy="255270"/>
                <wp:effectExtent l="800100" t="0" r="12700" b="11430"/>
                <wp:wrapNone/>
                <wp:docPr id="23" name="Légende : encadré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168" y="7190509"/>
                          <a:ext cx="1092200" cy="255270"/>
                        </a:xfrm>
                        <a:prstGeom prst="borderCallout1">
                          <a:avLst>
                            <a:gd name="adj1" fmla="val 37358"/>
                            <a:gd name="adj2" fmla="val 909"/>
                            <a:gd name="adj3" fmla="val 84588"/>
                            <a:gd name="adj4" fmla="val -736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6C5D" w14:textId="77777777" w:rsidR="000734E1" w:rsidRDefault="000734E1" w:rsidP="000734E1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B2D3" id="Légende : encadrée 23" o:spid="_x0000_s1029" type="#_x0000_t47" style="position:absolute;left:0;text-align:left;margin-left:34.8pt;margin-top:57.3pt;width:86pt;height:20.1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" adj="-15913,18271,196,8069" fillcolor="white [3201]" strokecolor="#70ad47 [3209]" strokeweight="1pt">
                <v:textbox>
                  <w:txbxContent>
                    <w:p w14:paraId="6BA36C5D" w14:textId="77777777" w:rsidR="000734E1" w:rsidRDefault="000734E1" w:rsidP="000734E1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127ED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7BE319" wp14:editId="20C433D0">
                <wp:simplePos x="0" y="0"/>
                <wp:positionH relativeFrom="column">
                  <wp:posOffset>8131</wp:posOffset>
                </wp:positionH>
                <wp:positionV relativeFrom="paragraph">
                  <wp:posOffset>822490</wp:posOffset>
                </wp:positionV>
                <wp:extent cx="4839195" cy="1508166"/>
                <wp:effectExtent l="0" t="0" r="19050" b="15875"/>
                <wp:wrapTopAndBottom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195" cy="1508166"/>
                          <a:chOff x="0" y="0"/>
                          <a:chExt cx="4839195" cy="150816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839195" cy="1508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51414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Quelle est la couleur du cheval blanc d’Henry IV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 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 : coins arrondis 18"/>
                        <wps:cNvSpPr/>
                        <wps:spPr>
                          <a:xfrm>
                            <a:off x="294657" y="584365"/>
                            <a:ext cx="1852295" cy="52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5EF46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Bleu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 : coins arrondis 21"/>
                        <wps:cNvSpPr/>
                        <wps:spPr>
                          <a:xfrm>
                            <a:off x="2634095" y="584365"/>
                            <a:ext cx="1854000" cy="529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9756" w14:textId="77777777" w:rsidR="000734E1" w:rsidRDefault="000734E1" w:rsidP="000734E1">
                              <w:pPr>
                                <w:jc w:val="center"/>
                              </w:pPr>
                              <w:r>
                                <w:t>Blanc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BE319" id="Groupe 22" o:spid="_x0000_s1030" style="position:absolute;left:0;text-align:left;margin-left:.65pt;margin-top:64.75pt;width:381.05pt;height:118.75pt;z-index:251662336" coordsize="48391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">
                <v:rect id="Rectangle 17" o:spid="_x0000_s1031" style="position:absolute;width:48391;height:15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" fillcolor="white [3201]" strokecolor="#5b9bd5 [3204]" strokeweight="1pt">
                  <v:textbox>
                    <w:txbxContent>
                      <w:p w14:paraId="2C851414" w14:textId="77777777" w:rsidR="000734E1" w:rsidRDefault="000734E1" w:rsidP="000734E1">
                        <w:pPr>
                          <w:jc w:val="center"/>
                        </w:pPr>
                        <w:r>
                          <w:t>Quelle est la couleur du cheval blanc d’Henry IV</w:t>
                        </w:r>
                        <w:r>
                          <w:rPr>
                            <w:rFonts w:ascii="Calibri" w:hAnsi="Calibri" w:cs="Calibri"/>
                          </w:rPr>
                          <w:t> </w:t>
                        </w:r>
                        <w:r>
                          <w:t>?</w:t>
                        </w:r>
                      </w:p>
                    </w:txbxContent>
                  </v:textbox>
                </v:rect>
                <v:roundrect id="Rectangle : coins arrondis 18" o:spid="_x0000_s1032" style="position:absolute;left:2946;top:5843;width:18523;height:52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85EF46" w14:textId="77777777" w:rsidR="000734E1" w:rsidRDefault="000734E1" w:rsidP="000734E1">
                        <w:pPr>
                          <w:jc w:val="center"/>
                        </w:pPr>
                        <w:r>
                          <w:t>Bleu</w:t>
                        </w:r>
                      </w:p>
                    </w:txbxContent>
                  </v:textbox>
                </v:roundrect>
                <v:roundrect id="Rectangle : coins arrondis 21" o:spid="_x0000_s1033" style="position:absolute;left:26340;top:5843;width:18540;height:52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C69756" w14:textId="77777777" w:rsidR="000734E1" w:rsidRDefault="000734E1" w:rsidP="000734E1">
                        <w:pPr>
                          <w:jc w:val="center"/>
                        </w:pPr>
                        <w:r>
                          <w:t>Blanc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Pr="00127ED8">
        <w:t xml:space="preserve">Un nouveau fichier html devra être accessible depuis la page d’accueil : </w:t>
      </w:r>
      <w:r w:rsidRPr="00127ED8">
        <w:rPr>
          <w:i/>
          <w:iCs/>
        </w:rPr>
        <w:t xml:space="preserve">affichage_questions.html </w:t>
      </w:r>
      <w:r w:rsidRPr="00127ED8">
        <w:t xml:space="preserve">Cette page sera l’exemple de l’affichage d’une question entrée par l’administrateur à l’aide du formulaire créé précédemment. Voici un exemple de ce à quoi l’affichage d’une question doit ressembler : </w:t>
      </w:r>
    </w:p>
    <w:p w14:paraId="70BD7C45" w14:textId="77777777" w:rsidR="000734E1" w:rsidRPr="00127ED8" w:rsidRDefault="000734E1" w:rsidP="000734E1">
      <w:pPr>
        <w:adjustRightInd w:val="0"/>
        <w:spacing w:after="0"/>
        <w:rPr>
          <w:rFonts w:asciiTheme="minorHAnsi" w:hAnsiTheme="minorHAnsi" w:cstheme="minorHAnsi"/>
          <w:color w:val="000000"/>
        </w:rPr>
      </w:pPr>
    </w:p>
    <w:p w14:paraId="30556717" w14:textId="77777777" w:rsidR="000734E1" w:rsidRPr="00127ED8" w:rsidRDefault="000734E1" w:rsidP="000734E1">
      <w:pPr>
        <w:pStyle w:val="Paragraphedeliste"/>
        <w:numPr>
          <w:ilvl w:val="0"/>
          <w:numId w:val="9"/>
        </w:numPr>
      </w:pPr>
      <w:r w:rsidRPr="00127ED8">
        <w:t xml:space="preserve">La gestion de la bonne réponse doit se faire via le JS à l’aide des évènements. Vous choisirez quelle réponse est juste (1 ou 2) et changerez le background de la réponse : </w:t>
      </w:r>
    </w:p>
    <w:p w14:paraId="5760B94B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En vert si l’utilisateur clique sur la bonne. </w:t>
      </w:r>
    </w:p>
    <w:p w14:paraId="34B14737" w14:textId="77777777" w:rsidR="000734E1" w:rsidRPr="00127ED8" w:rsidRDefault="000734E1" w:rsidP="000734E1">
      <w:pPr>
        <w:pStyle w:val="Paragraphedeliste"/>
        <w:numPr>
          <w:ilvl w:val="1"/>
          <w:numId w:val="9"/>
        </w:numPr>
      </w:pPr>
      <w:r w:rsidRPr="00127ED8">
        <w:t xml:space="preserve">En rouge si l’utilisateur clique sur la mauvaise. </w:t>
      </w:r>
    </w:p>
    <w:p w14:paraId="1005E213" w14:textId="77777777" w:rsidR="000734E1" w:rsidRPr="00127ED8" w:rsidRDefault="000734E1" w:rsidP="000734E1">
      <w:pPr>
        <w:pStyle w:val="Titre1"/>
        <w:rPr>
          <w:rFonts w:cstheme="minorHAnsi"/>
        </w:rPr>
      </w:pPr>
      <w:bookmarkStart w:id="1" w:name="_GoBack"/>
      <w:r w:rsidRPr="00127ED8">
        <w:rPr>
          <w:rFonts w:cstheme="minorHAnsi"/>
        </w:rPr>
        <w:t xml:space="preserve">Exercice 2 : modélisation et base de données </w:t>
      </w:r>
    </w:p>
    <w:bookmarkEnd w:id="1"/>
    <w:p w14:paraId="4CBEA541" w14:textId="77777777" w:rsidR="000734E1" w:rsidRPr="00AB718E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AB718E">
        <w:rPr>
          <w:rFonts w:asciiTheme="minorHAnsi" w:hAnsiTheme="minorHAnsi" w:cstheme="minorHAnsi"/>
          <w:color w:val="000000"/>
        </w:rPr>
        <w:t xml:space="preserve">Dans cet exercice, vous aidez un centre d’adoption d’animaux à gérer le registre des animaux et de leurs adoptions. </w:t>
      </w:r>
    </w:p>
    <w:p w14:paraId="48D68ADA" w14:textId="77777777" w:rsidR="000734E1" w:rsidRPr="00127ED8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AB718E">
        <w:rPr>
          <w:rFonts w:asciiTheme="minorHAnsi" w:hAnsiTheme="minorHAnsi" w:cstheme="minorHAnsi"/>
          <w:color w:val="000000"/>
        </w:rPr>
        <w:t xml:space="preserve">Le système est le suivant : </w:t>
      </w:r>
    </w:p>
    <w:p w14:paraId="699997AC" w14:textId="77777777" w:rsidR="000734E1" w:rsidRPr="00127ED8" w:rsidRDefault="000734E1" w:rsidP="000734E1">
      <w:pPr>
        <w:pStyle w:val="Paragraphedeliste"/>
        <w:numPr>
          <w:ilvl w:val="0"/>
          <w:numId w:val="11"/>
        </w:numPr>
        <w:rPr>
          <w:szCs w:val="24"/>
        </w:rPr>
      </w:pPr>
      <w:r w:rsidRPr="00127ED8">
        <w:t xml:space="preserve">Un client peut adopter plusieurs animaux mais un animal est adopté par un seul client à la fois. </w:t>
      </w:r>
    </w:p>
    <w:p w14:paraId="445C9074" w14:textId="77777777" w:rsidR="000734E1" w:rsidRPr="00127ED8" w:rsidRDefault="000734E1" w:rsidP="000734E1">
      <w:pPr>
        <w:pStyle w:val="Paragraphedeliste"/>
        <w:numPr>
          <w:ilvl w:val="0"/>
          <w:numId w:val="11"/>
        </w:numPr>
        <w:rPr>
          <w:szCs w:val="24"/>
        </w:rPr>
      </w:pPr>
      <w:r w:rsidRPr="00127ED8">
        <w:t>Pour une adoption, le centre souhaite connaitre la date de réservation de l’animal, la date effective d’adoption et si l’adoption a été payée ou non.</w:t>
      </w:r>
    </w:p>
    <w:p w14:paraId="2E1E8C5B" w14:textId="77777777" w:rsidR="000734E1" w:rsidRPr="00127ED8" w:rsidRDefault="000734E1" w:rsidP="000734E1">
      <w:pPr>
        <w:pStyle w:val="Paragraphedeliste"/>
        <w:numPr>
          <w:ilvl w:val="0"/>
          <w:numId w:val="10"/>
        </w:numPr>
        <w:rPr>
          <w:szCs w:val="24"/>
        </w:rPr>
      </w:pPr>
      <w:r w:rsidRPr="00127ED8">
        <w:rPr>
          <w:noProof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2204849C" wp14:editId="76523333">
            <wp:simplePos x="0" y="0"/>
            <wp:positionH relativeFrom="column">
              <wp:posOffset>1229389</wp:posOffset>
            </wp:positionH>
            <wp:positionV relativeFrom="paragraph">
              <wp:posOffset>621990</wp:posOffset>
            </wp:positionV>
            <wp:extent cx="1288415" cy="1906270"/>
            <wp:effectExtent l="0" t="0" r="6985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ED8">
        <w:rPr>
          <w:noProof/>
          <w:color w:val="FFFFFF"/>
          <w:lang w:eastAsia="fr-FR"/>
        </w:rPr>
        <w:drawing>
          <wp:anchor distT="0" distB="0" distL="114300" distR="114300" simplePos="0" relativeHeight="251667456" behindDoc="0" locked="0" layoutInCell="1" allowOverlap="1" wp14:anchorId="5E4CD01D" wp14:editId="43D8DC86">
            <wp:simplePos x="0" y="0"/>
            <wp:positionH relativeFrom="column">
              <wp:posOffset>3517479</wp:posOffset>
            </wp:positionH>
            <wp:positionV relativeFrom="paragraph">
              <wp:posOffset>639561</wp:posOffset>
            </wp:positionV>
            <wp:extent cx="1437005" cy="1668780"/>
            <wp:effectExtent l="0" t="0" r="0" b="762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ED8">
        <w:t>Un animal appartient à une seule espèce mais pour une espèce, on peut avoir plusieurs animaux. Une espèce est représentée par un identifiant, un nom courant, un nom latin, une description et un prix.</w:t>
      </w:r>
    </w:p>
    <w:p w14:paraId="64FB4D35" w14:textId="77777777" w:rsidR="000734E1" w:rsidRPr="00127ED8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17CDD567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r w:rsidRPr="00127ED8">
        <w:t xml:space="preserve">A partir des entités Client et Animal décrites ci-dessus, complétez le modèle conceptuel de données au format entité-association pour les besoins exprimés pour le centre d’adoption. </w:t>
      </w:r>
    </w:p>
    <w:p w14:paraId="4E80A084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 xml:space="preserve">Indiquez et justifiez toutes vos hypothèses. </w:t>
      </w:r>
    </w:p>
    <w:p w14:paraId="379AC876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 xml:space="preserve">Donnez le dictionnaire de données de votre modèle (nom, type, description). </w:t>
      </w:r>
    </w:p>
    <w:p w14:paraId="48092EE8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r w:rsidRPr="00127ED8">
        <w:t>Traduisez le modèle entité-association proposé à la question précédente en un modèle relationnel.</w:t>
      </w:r>
    </w:p>
    <w:p w14:paraId="23596488" w14:textId="77777777" w:rsidR="000734E1" w:rsidRPr="00127ED8" w:rsidRDefault="000734E1" w:rsidP="000734E1">
      <w:pPr>
        <w:pStyle w:val="Paragraphedeliste"/>
        <w:numPr>
          <w:ilvl w:val="0"/>
          <w:numId w:val="10"/>
        </w:numPr>
      </w:pPr>
      <w:r w:rsidRPr="00127ED8">
        <w:t xml:space="preserve">En suivant le modèle relationnel proposé, écrivez les requêtes SQL suivantes : </w:t>
      </w:r>
    </w:p>
    <w:p w14:paraId="37727E9D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>Créer une requête permettant de sélectionner les nom, commentaires et date de naissance des animaux disponibles à l’adoption. (</w:t>
      </w:r>
      <w:proofErr w:type="spellStart"/>
      <w:proofErr w:type="gramStart"/>
      <w:r w:rsidRPr="00127ED8">
        <w:t>selectDispo.sql</w:t>
      </w:r>
      <w:proofErr w:type="spellEnd"/>
      <w:proofErr w:type="gramEnd"/>
      <w:r w:rsidRPr="00127ED8">
        <w:t xml:space="preserve">) </w:t>
      </w:r>
    </w:p>
    <w:p w14:paraId="3E701245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>Supprimez l’adoption de l’animal dont l’id = 5. (</w:t>
      </w:r>
      <w:proofErr w:type="spellStart"/>
      <w:proofErr w:type="gramStart"/>
      <w:r w:rsidRPr="00127ED8">
        <w:t>deleteAdoption.sql</w:t>
      </w:r>
      <w:proofErr w:type="spellEnd"/>
      <w:proofErr w:type="gramEnd"/>
      <w:r w:rsidRPr="00127ED8">
        <w:t xml:space="preserve">) </w:t>
      </w:r>
    </w:p>
    <w:p w14:paraId="6C79B49C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lastRenderedPageBreak/>
        <w:t>Mettre à jour le statut disponible de l’animal dont l’id = 5. (</w:t>
      </w:r>
      <w:proofErr w:type="spellStart"/>
      <w:proofErr w:type="gramStart"/>
      <w:r w:rsidRPr="00127ED8">
        <w:t>updateAnimal.sql</w:t>
      </w:r>
      <w:proofErr w:type="spellEnd"/>
      <w:proofErr w:type="gramEnd"/>
      <w:r w:rsidRPr="00127ED8">
        <w:t xml:space="preserve">) </w:t>
      </w:r>
    </w:p>
    <w:p w14:paraId="1412B2D2" w14:textId="77777777" w:rsidR="000734E1" w:rsidRPr="00127ED8" w:rsidRDefault="000734E1" w:rsidP="000734E1">
      <w:pPr>
        <w:pStyle w:val="Paragraphedeliste"/>
        <w:numPr>
          <w:ilvl w:val="1"/>
          <w:numId w:val="10"/>
        </w:numPr>
      </w:pPr>
      <w:r w:rsidRPr="00127ED8">
        <w:t>Créer une requête permettant de sélectionner les animaux de l’espèce chat. (</w:t>
      </w:r>
      <w:proofErr w:type="spellStart"/>
      <w:proofErr w:type="gramStart"/>
      <w:r w:rsidRPr="00127ED8">
        <w:t>selectChat.sql</w:t>
      </w:r>
      <w:proofErr w:type="spellEnd"/>
      <w:proofErr w:type="gramEnd"/>
      <w:r w:rsidRPr="00127ED8">
        <w:t xml:space="preserve">). </w:t>
      </w:r>
    </w:p>
    <w:p w14:paraId="2C62D65E" w14:textId="77777777" w:rsidR="000734E1" w:rsidRPr="00127ED8" w:rsidRDefault="000734E1" w:rsidP="000734E1">
      <w:pPr>
        <w:pStyle w:val="Paragraphedeliste"/>
        <w:numPr>
          <w:ilvl w:val="1"/>
          <w:numId w:val="10"/>
        </w:numPr>
        <w:spacing w:after="480"/>
        <w:ind w:left="1434" w:hanging="357"/>
        <w:contextualSpacing w:val="0"/>
      </w:pPr>
      <w:r w:rsidRPr="00127ED8">
        <w:t>Créer une requête permettant de compter le nombre d’animaux par espèces. (</w:t>
      </w:r>
      <w:proofErr w:type="spellStart"/>
      <w:proofErr w:type="gramStart"/>
      <w:r w:rsidRPr="00127ED8">
        <w:t>nbEspece.sql</w:t>
      </w:r>
      <w:proofErr w:type="spellEnd"/>
      <w:proofErr w:type="gramEnd"/>
      <w:r w:rsidRPr="00127ED8">
        <w:t xml:space="preserve">). </w:t>
      </w:r>
    </w:p>
    <w:p w14:paraId="66C690D7" w14:textId="77777777" w:rsidR="000734E1" w:rsidRPr="00127ED8" w:rsidRDefault="000734E1" w:rsidP="000734E1">
      <w:pPr>
        <w:pStyle w:val="Titre1"/>
        <w:rPr>
          <w:rFonts w:cstheme="minorHAnsi"/>
        </w:rPr>
      </w:pPr>
      <w:r w:rsidRPr="00127ED8">
        <w:rPr>
          <w:rFonts w:cstheme="minorHAnsi"/>
        </w:rPr>
        <w:t xml:space="preserve">Exercice 3 : Programmation web et base de données </w:t>
      </w:r>
    </w:p>
    <w:p w14:paraId="6AAF66E3" w14:textId="77777777" w:rsidR="000734E1" w:rsidRPr="00AB718E" w:rsidRDefault="000734E1" w:rsidP="000734E1">
      <w:pPr>
        <w:adjustRightInd w:val="0"/>
        <w:rPr>
          <w:rFonts w:asciiTheme="minorHAnsi" w:hAnsiTheme="minorHAnsi" w:cstheme="minorHAnsi"/>
          <w:i/>
          <w:iCs/>
          <w:sz w:val="23"/>
          <w:szCs w:val="23"/>
        </w:rPr>
      </w:pPr>
      <w:r w:rsidRPr="00AB718E">
        <w:rPr>
          <w:rFonts w:asciiTheme="minorHAnsi" w:hAnsiTheme="minorHAnsi" w:cstheme="minorHAnsi"/>
          <w:i/>
          <w:iCs/>
          <w:sz w:val="23"/>
          <w:szCs w:val="23"/>
        </w:rPr>
        <w:t xml:space="preserve">Réalisez le site web du centre d’adoption de l’exercice 2 à l’aide du langage </w:t>
      </w:r>
      <w:proofErr w:type="spellStart"/>
      <w:r w:rsidRPr="00AB718E">
        <w:rPr>
          <w:rFonts w:asciiTheme="minorHAnsi" w:hAnsiTheme="minorHAnsi" w:cstheme="minorHAnsi"/>
          <w:i/>
          <w:iCs/>
          <w:sz w:val="23"/>
          <w:szCs w:val="23"/>
        </w:rPr>
        <w:t>php</w:t>
      </w:r>
      <w:proofErr w:type="spellEnd"/>
      <w:r w:rsidRPr="00AB718E">
        <w:rPr>
          <w:rFonts w:asciiTheme="minorHAnsi" w:hAnsiTheme="minorHAnsi" w:cstheme="minorHAnsi"/>
          <w:i/>
          <w:iCs/>
          <w:sz w:val="23"/>
          <w:szCs w:val="23"/>
        </w:rPr>
        <w:t xml:space="preserve"> et de PDO pour les interrogations vers la base de données. </w:t>
      </w:r>
    </w:p>
    <w:p w14:paraId="660B0A0C" w14:textId="77777777" w:rsidR="000734E1" w:rsidRDefault="000734E1" w:rsidP="000734E1">
      <w:pPr>
        <w:pStyle w:val="Corpsdetexte"/>
        <w:rPr>
          <w:rFonts w:asciiTheme="minorHAnsi" w:hAnsiTheme="minorHAnsi" w:cstheme="minorHAnsi"/>
        </w:rPr>
      </w:pPr>
      <w:r w:rsidRPr="00264BB8">
        <w:rPr>
          <w:rFonts w:asciiTheme="minorHAnsi" w:hAnsiTheme="minorHAnsi" w:cstheme="minorHAnsi"/>
        </w:rPr>
        <w:t xml:space="preserve">Voici les </w:t>
      </w:r>
      <w:r>
        <w:rPr>
          <w:rFonts w:asciiTheme="minorHAnsi" w:hAnsiTheme="minorHAnsi" w:cstheme="minorHAnsi"/>
        </w:rPr>
        <w:t>fichiers attendus pour cet exercice :</w:t>
      </w:r>
    </w:p>
    <w:p w14:paraId="7536241C" w14:textId="77777777" w:rsidR="000734E1" w:rsidRPr="00264BB8" w:rsidRDefault="000734E1" w:rsidP="000734E1">
      <w:pPr>
        <w:pStyle w:val="Corpsdetexte"/>
        <w:rPr>
          <w:rFonts w:asciiTheme="minorHAnsi" w:hAnsiTheme="minorHAnsi" w:cstheme="minorHAnsi"/>
        </w:rPr>
      </w:pPr>
    </w:p>
    <w:p w14:paraId="5C41E2B5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r w:rsidRPr="00AB718E">
        <w:rPr>
          <w:rFonts w:eastAsiaTheme="minorHAnsi"/>
        </w:rPr>
        <w:t>mon-</w:t>
      </w:r>
      <w:proofErr w:type="spellStart"/>
      <w:r w:rsidRPr="00AB718E">
        <w:rPr>
          <w:rFonts w:eastAsiaTheme="minorHAnsi"/>
        </w:rPr>
        <w:t>header.php</w:t>
      </w:r>
      <w:proofErr w:type="spellEnd"/>
      <w:r w:rsidRPr="00AB718E">
        <w:rPr>
          <w:rFonts w:eastAsiaTheme="minorHAnsi"/>
        </w:rPr>
        <w:t xml:space="preserve"> </w:t>
      </w:r>
    </w:p>
    <w:p w14:paraId="66A3299F" w14:textId="77777777" w:rsidR="000734E1" w:rsidRDefault="000734E1" w:rsidP="000734E1">
      <w:pPr>
        <w:adjustRightInd w:val="0"/>
        <w:rPr>
          <w:rFonts w:asciiTheme="minorHAnsi" w:hAnsiTheme="minorHAnsi" w:cstheme="minorHAnsi"/>
          <w:color w:val="000000"/>
        </w:rPr>
      </w:pPr>
      <w:r w:rsidRPr="00127ED8">
        <w:rPr>
          <w:rFonts w:ascii="Mulish" w:hAnsi="Mulish" w:cs="Mulish"/>
          <w:noProof/>
          <w:color w:val="000000"/>
          <w:lang w:eastAsia="fr-FR"/>
        </w:rPr>
        <w:drawing>
          <wp:anchor distT="0" distB="0" distL="114300" distR="114300" simplePos="0" relativeHeight="251668480" behindDoc="0" locked="0" layoutInCell="1" allowOverlap="1" wp14:anchorId="7190E169" wp14:editId="5E246617">
            <wp:simplePos x="0" y="0"/>
            <wp:positionH relativeFrom="column">
              <wp:posOffset>3624266</wp:posOffset>
            </wp:positionH>
            <wp:positionV relativeFrom="paragraph">
              <wp:posOffset>202688</wp:posOffset>
            </wp:positionV>
            <wp:extent cx="1870364" cy="1671817"/>
            <wp:effectExtent l="0" t="0" r="0" b="508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64" cy="16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18E">
        <w:rPr>
          <w:rFonts w:asciiTheme="minorHAnsi" w:hAnsiTheme="minorHAnsi" w:cstheme="minorHAnsi"/>
          <w:color w:val="000000"/>
        </w:rPr>
        <w:t xml:space="preserve">Créez un fichier </w:t>
      </w:r>
      <w:proofErr w:type="spellStart"/>
      <w:r w:rsidRPr="00AB718E">
        <w:rPr>
          <w:rFonts w:asciiTheme="minorHAnsi" w:hAnsiTheme="minorHAnsi" w:cstheme="minorHAnsi"/>
          <w:color w:val="000000"/>
        </w:rPr>
        <w:t>php</w:t>
      </w:r>
      <w:proofErr w:type="spellEnd"/>
      <w:r w:rsidRPr="00AB718E">
        <w:rPr>
          <w:rFonts w:asciiTheme="minorHAnsi" w:hAnsiTheme="minorHAnsi" w:cstheme="minorHAnsi"/>
          <w:color w:val="000000"/>
        </w:rPr>
        <w:t xml:space="preserve"> nommé mon-</w:t>
      </w:r>
      <w:proofErr w:type="spellStart"/>
      <w:r w:rsidRPr="00AB718E">
        <w:rPr>
          <w:rFonts w:asciiTheme="minorHAnsi" w:hAnsiTheme="minorHAnsi" w:cstheme="minorHAnsi"/>
          <w:color w:val="000000"/>
        </w:rPr>
        <w:t>header.php</w:t>
      </w:r>
      <w:proofErr w:type="spellEnd"/>
      <w:r w:rsidRPr="00AB718E">
        <w:rPr>
          <w:rFonts w:asciiTheme="minorHAnsi" w:hAnsiTheme="minorHAnsi" w:cstheme="minorHAnsi"/>
          <w:color w:val="000000"/>
        </w:rPr>
        <w:t xml:space="preserve"> qui sera utilisé sur toutes les pages de votre site et contiendra au minimum : </w:t>
      </w:r>
    </w:p>
    <w:p w14:paraId="1C8099DF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5E64" wp14:editId="3FCAFA98">
                <wp:simplePos x="0" y="0"/>
                <wp:positionH relativeFrom="column">
                  <wp:posOffset>2057160</wp:posOffset>
                </wp:positionH>
                <wp:positionV relativeFrom="paragraph">
                  <wp:posOffset>105187</wp:posOffset>
                </wp:positionV>
                <wp:extent cx="1561605" cy="0"/>
                <wp:effectExtent l="0" t="76200" r="19685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179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62pt;margin-top:8.3pt;width:122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127ED8">
        <w:t>Le logo DOGS sur la gauche</w:t>
      </w:r>
    </w:p>
    <w:p w14:paraId="0C9BC313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 w:rsidRPr="00127ED8">
        <w:t>Votre nom et prénom à droite en gras</w:t>
      </w:r>
    </w:p>
    <w:p w14:paraId="4E97792F" w14:textId="77777777" w:rsidR="000734E1" w:rsidRPr="00127ED8" w:rsidRDefault="000734E1" w:rsidP="000734E1">
      <w:pPr>
        <w:pStyle w:val="Paragraphedeliste"/>
        <w:numPr>
          <w:ilvl w:val="0"/>
          <w:numId w:val="12"/>
        </w:numPr>
      </w:pPr>
      <w:r w:rsidRPr="00127ED8">
        <w:t xml:space="preserve">Un fond de couleur </w:t>
      </w:r>
    </w:p>
    <w:p w14:paraId="2410CC47" w14:textId="77777777" w:rsidR="000734E1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33798F38" w14:textId="77777777" w:rsidR="000734E1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1E1C3197" w14:textId="77777777" w:rsidR="000734E1" w:rsidRPr="00127ED8" w:rsidRDefault="000734E1" w:rsidP="000734E1">
      <w:pPr>
        <w:adjustRightInd w:val="0"/>
        <w:rPr>
          <w:rFonts w:ascii="Mulish" w:hAnsi="Mulish" w:cs="Mulish"/>
          <w:color w:val="000000"/>
        </w:rPr>
      </w:pPr>
    </w:p>
    <w:p w14:paraId="3AA724C8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proofErr w:type="spellStart"/>
      <w:r w:rsidRPr="00AB718E">
        <w:rPr>
          <w:rFonts w:eastAsiaTheme="minorHAnsi"/>
        </w:rPr>
        <w:t>index.php</w:t>
      </w:r>
      <w:proofErr w:type="spellEnd"/>
      <w:r w:rsidRPr="00AB718E">
        <w:rPr>
          <w:rFonts w:eastAsiaTheme="minorHAnsi"/>
        </w:rPr>
        <w:t xml:space="preserve"> </w:t>
      </w:r>
    </w:p>
    <w:p w14:paraId="393ADC9B" w14:textId="77777777" w:rsidR="000734E1" w:rsidRPr="00264BB8" w:rsidRDefault="000734E1" w:rsidP="000734E1">
      <w:pPr>
        <w:pStyle w:val="Paragraphedeliste"/>
        <w:numPr>
          <w:ilvl w:val="0"/>
          <w:numId w:val="13"/>
        </w:numPr>
      </w:pPr>
      <w:r w:rsidRPr="00264BB8">
        <w:t xml:space="preserve">La page </w:t>
      </w:r>
      <w:proofErr w:type="spellStart"/>
      <w:r w:rsidRPr="00264BB8">
        <w:t>index.php</w:t>
      </w:r>
      <w:proofErr w:type="spellEnd"/>
      <w:r w:rsidRPr="00264BB8">
        <w:t xml:space="preserve"> est composée d’un formulaire permettant au visiteur de sélectionner dans une liste l’espèce animale qu’il recherche. </w:t>
      </w:r>
    </w:p>
    <w:p w14:paraId="222DF8E2" w14:textId="77777777" w:rsidR="000734E1" w:rsidRPr="00264BB8" w:rsidRDefault="000734E1" w:rsidP="000734E1">
      <w:pPr>
        <w:pStyle w:val="Paragraphedeliste"/>
        <w:numPr>
          <w:ilvl w:val="0"/>
          <w:numId w:val="13"/>
        </w:numPr>
      </w:pPr>
      <w:r w:rsidRPr="00264BB8">
        <w:t xml:space="preserve">A la validation du formulaire, il sera redirigé vers la page </w:t>
      </w:r>
      <w:proofErr w:type="spellStart"/>
      <w:r w:rsidRPr="00264BB8">
        <w:t>adoption.php</w:t>
      </w:r>
      <w:proofErr w:type="spellEnd"/>
      <w:r w:rsidRPr="00264BB8">
        <w:t xml:space="preserve"> lui permettant d’adopter un animal. </w:t>
      </w:r>
    </w:p>
    <w:p w14:paraId="58B1B005" w14:textId="77777777" w:rsidR="000734E1" w:rsidRPr="00B8389B" w:rsidRDefault="000734E1" w:rsidP="000734E1">
      <w:pPr>
        <w:pStyle w:val="Paragraphedeliste"/>
        <w:numPr>
          <w:ilvl w:val="0"/>
          <w:numId w:val="13"/>
        </w:numPr>
      </w:pPr>
      <w:r w:rsidRPr="00B8389B">
        <w:t>Gardez le choix de l’espè</w:t>
      </w:r>
      <w:r>
        <w:t>c</w:t>
      </w:r>
      <w:r w:rsidRPr="00B8389B">
        <w:t xml:space="preserve">e dans une session ou un cookie. </w:t>
      </w:r>
    </w:p>
    <w:p w14:paraId="33BA9951" w14:textId="77777777" w:rsidR="000734E1" w:rsidRPr="00AB718E" w:rsidRDefault="000734E1" w:rsidP="000734E1">
      <w:pPr>
        <w:adjustRightInd w:val="0"/>
        <w:spacing w:after="0"/>
        <w:rPr>
          <w:rFonts w:asciiTheme="minorHAnsi" w:hAnsiTheme="minorHAnsi" w:cstheme="minorHAnsi"/>
        </w:rPr>
      </w:pPr>
    </w:p>
    <w:p w14:paraId="189888AD" w14:textId="77777777" w:rsidR="000734E1" w:rsidRPr="00AB718E" w:rsidRDefault="000734E1" w:rsidP="000734E1">
      <w:pPr>
        <w:pStyle w:val="Titre2"/>
        <w:rPr>
          <w:rFonts w:eastAsiaTheme="minorHAnsi"/>
          <w:color w:val="000000"/>
        </w:rPr>
      </w:pPr>
      <w:proofErr w:type="spellStart"/>
      <w:r w:rsidRPr="00AB718E">
        <w:rPr>
          <w:rFonts w:eastAsiaTheme="minorHAnsi"/>
        </w:rPr>
        <w:t>adoption.php</w:t>
      </w:r>
      <w:proofErr w:type="spellEnd"/>
      <w:r w:rsidRPr="00AB718E">
        <w:rPr>
          <w:rFonts w:eastAsiaTheme="minorHAnsi"/>
        </w:rPr>
        <w:t xml:space="preserve"> </w:t>
      </w:r>
    </w:p>
    <w:p w14:paraId="2EC01CEE" w14:textId="77777777" w:rsidR="000734E1" w:rsidRDefault="000734E1" w:rsidP="000734E1">
      <w:pPr>
        <w:pStyle w:val="Paragraphedeliste"/>
        <w:numPr>
          <w:ilvl w:val="0"/>
          <w:numId w:val="14"/>
        </w:numPr>
      </w:pPr>
      <w:r w:rsidRPr="00B8389B">
        <w:t xml:space="preserve">La page </w:t>
      </w:r>
      <w:proofErr w:type="spellStart"/>
      <w:r w:rsidRPr="00B8389B">
        <w:t>adoption.php</w:t>
      </w:r>
      <w:proofErr w:type="spellEnd"/>
      <w:r w:rsidRPr="00B8389B">
        <w:t xml:space="preserve"> est composée d’un formulaire permettant au visiteur de sélectionner dans une liste l’animal qu’il souhaite adopter. </w:t>
      </w:r>
    </w:p>
    <w:p w14:paraId="1B22A643" w14:textId="3F75B703" w:rsidR="00B12B06" w:rsidRDefault="000734E1" w:rsidP="000734E1">
      <w:pPr>
        <w:pStyle w:val="Paragraphedeliste"/>
        <w:numPr>
          <w:ilvl w:val="0"/>
          <w:numId w:val="14"/>
        </w:numPr>
      </w:pPr>
      <w:r w:rsidRPr="00B8389B">
        <w:t xml:space="preserve">A la validation du formulaire, il sera redirigé vers la page </w:t>
      </w:r>
      <w:proofErr w:type="spellStart"/>
      <w:r w:rsidRPr="00B8389B">
        <w:t>animal.php</w:t>
      </w:r>
      <w:proofErr w:type="spellEnd"/>
      <w:r w:rsidRPr="00B8389B">
        <w:t xml:space="preserve"> lui permettant d’afficher les informations l’animal choisi et son prix selon l’espèce sélectionnée précédemment.</w:t>
      </w:r>
    </w:p>
    <w:p w14:paraId="21FAD1F9" w14:textId="77777777" w:rsidR="00B12B06" w:rsidRDefault="00B12B06">
      <w:pPr>
        <w:jc w:val="left"/>
        <w:rPr>
          <w:color w:val="252223"/>
        </w:rPr>
      </w:pPr>
      <w:r>
        <w:br w:type="page"/>
      </w:r>
    </w:p>
    <w:p w14:paraId="469B9C4B" w14:textId="77777777" w:rsidR="00B12B06" w:rsidRDefault="00B12B06" w:rsidP="00B12B06">
      <w:pPr>
        <w:pStyle w:val="Titre1"/>
        <w:rPr>
          <w:rFonts w:ascii="Copperplate Gothic Light" w:hAnsi="Copperplate Gothic Light"/>
        </w:rPr>
      </w:pPr>
      <w:r>
        <w:lastRenderedPageBreak/>
        <w:t>Exercice 4 : Récursivité</w:t>
      </w:r>
    </w:p>
    <w:p w14:paraId="5AC7B213" w14:textId="77777777" w:rsidR="00B12B06" w:rsidRDefault="00B12B06" w:rsidP="00B12B06">
      <w:r>
        <w:t>Soit un tableau de pourcentage de défauts de composants électroniques. On considère un composant comme valide lorsque son pourcentage de défauts se situe entre 0 et 2%.</w:t>
      </w:r>
    </w:p>
    <w:p w14:paraId="4AAE11F7" w14:textId="77777777" w:rsidR="00B12B06" w:rsidRDefault="00B12B06" w:rsidP="00B12B06">
      <w:pPr>
        <w:pStyle w:val="Titre2"/>
        <w:spacing w:before="0"/>
      </w:pPr>
      <w:r>
        <w:t>Travail à réaliser</w:t>
      </w:r>
    </w:p>
    <w:p w14:paraId="12F41D01" w14:textId="77777777" w:rsidR="00B12B06" w:rsidRDefault="00B12B06" w:rsidP="00B12B06">
      <w:pPr>
        <w:spacing w:after="0"/>
      </w:pPr>
      <w:r>
        <w:t>Ecrire une fonction récursive qui compte le nombre de composants non valides.</w:t>
      </w:r>
    </w:p>
    <w:p w14:paraId="3A0974E6" w14:textId="77777777" w:rsidR="00B12B06" w:rsidRDefault="00B12B06" w:rsidP="00B12B06">
      <w:pPr>
        <w:spacing w:after="0"/>
      </w:pPr>
    </w:p>
    <w:p w14:paraId="17D6649D" w14:textId="77777777" w:rsidR="00B12B06" w:rsidRDefault="00B12B06" w:rsidP="00B12B06">
      <w:pPr>
        <w:spacing w:after="0"/>
      </w:pPr>
      <w:r>
        <w:t>Initialisation du tableau de pourcentage</w:t>
      </w:r>
      <w:r>
        <w:rPr>
          <w:rFonts w:ascii="Calibri" w:hAnsi="Calibri" w:cs="Calibri"/>
        </w:rPr>
        <w:t> </w:t>
      </w:r>
      <w:r>
        <w:t>:</w:t>
      </w:r>
    </w:p>
    <w:p w14:paraId="16DE9256" w14:textId="77777777" w:rsidR="00B12B06" w:rsidRPr="00566572" w:rsidRDefault="00B12B06" w:rsidP="00B12B06">
      <w:pPr>
        <w:spacing w:after="0"/>
        <w:ind w:left="708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566572">
        <w:rPr>
          <w:rFonts w:ascii="Courier New" w:hAnsi="Courier New" w:cs="Courier New"/>
          <w:color w:val="000000"/>
          <w:sz w:val="19"/>
          <w:szCs w:val="19"/>
        </w:rPr>
        <w:t>float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566572">
        <w:rPr>
          <w:rFonts w:ascii="Courier New" w:hAnsi="Courier New" w:cs="Courier New"/>
          <w:color w:val="000000"/>
          <w:sz w:val="19"/>
          <w:szCs w:val="19"/>
        </w:rPr>
        <w:t>defauts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566572">
        <w:rPr>
          <w:rFonts w:ascii="Courier New" w:hAnsi="Courier New" w:cs="Courier New"/>
          <w:color w:val="0000FF"/>
          <w:sz w:val="19"/>
          <w:szCs w:val="19"/>
        </w:rPr>
        <w:t>new</w:t>
      </w:r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66572">
        <w:rPr>
          <w:rFonts w:ascii="Courier New" w:hAnsi="Courier New" w:cs="Courier New"/>
          <w:color w:val="000000"/>
          <w:sz w:val="19"/>
          <w:szCs w:val="19"/>
        </w:rPr>
        <w:t>float</w:t>
      </w:r>
      <w:proofErr w:type="spellEnd"/>
      <w:r w:rsidRPr="00566572">
        <w:rPr>
          <w:rFonts w:ascii="Courier New" w:hAnsi="Courier New" w:cs="Courier New"/>
          <w:color w:val="000000"/>
          <w:sz w:val="19"/>
          <w:szCs w:val="19"/>
        </w:rPr>
        <w:t xml:space="preserve">[] { </w:t>
      </w:r>
      <w:r w:rsidRPr="00566572">
        <w:rPr>
          <w:rFonts w:ascii="Courier New" w:hAnsi="Courier New" w:cs="Courier New"/>
          <w:color w:val="A31515"/>
          <w:sz w:val="19"/>
          <w:szCs w:val="19"/>
        </w:rPr>
        <w:t>0.8, 2.17, 0.02, 3.5,4.6,2.0,1.99</w:t>
      </w:r>
      <w:r w:rsidRPr="00566572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73A0A2AA" w14:textId="77777777" w:rsidR="00B12B06" w:rsidRDefault="00B12B06" w:rsidP="00B12B06">
      <w:pPr>
        <w:spacing w:after="0"/>
      </w:pPr>
    </w:p>
    <w:p w14:paraId="748D4126" w14:textId="77777777" w:rsidR="00B12B06" w:rsidRDefault="00B12B06" w:rsidP="00B12B06">
      <w:pPr>
        <w:spacing w:after="0"/>
        <w:rPr>
          <w:rFonts w:asciiTheme="minorHAnsi" w:hAnsiTheme="minorHAnsi"/>
        </w:rPr>
      </w:pPr>
      <w:r>
        <w:t>Résultat attendu</w:t>
      </w:r>
      <w:r>
        <w:rPr>
          <w:rFonts w:ascii="Calibri" w:hAnsi="Calibri" w:cs="Calibri"/>
        </w:rPr>
        <w:t> </w:t>
      </w:r>
      <w:r>
        <w:t>: 3</w:t>
      </w:r>
    </w:p>
    <w:p w14:paraId="6A09567F" w14:textId="77777777" w:rsidR="00B12B06" w:rsidRDefault="00B12B06" w:rsidP="00B12B06">
      <w:pPr>
        <w:spacing w:after="0"/>
      </w:pPr>
    </w:p>
    <w:p w14:paraId="0348448B" w14:textId="77777777" w:rsidR="00B12B06" w:rsidRPr="00566572" w:rsidRDefault="00B12B06" w:rsidP="00B12B06">
      <w:r>
        <w:t>Vous rendrez l’algorithme de votre fonction en pseudo-code dans un fichier.</w:t>
      </w:r>
    </w:p>
    <w:p w14:paraId="067A4C63" w14:textId="77777777" w:rsidR="00B12B06" w:rsidRPr="00D72209" w:rsidRDefault="00B12B06" w:rsidP="00B12B06">
      <w:pPr>
        <w:pStyle w:val="Titre1"/>
      </w:pPr>
      <w:r>
        <w:t>Exercice 5 : Programmation Orientée Objet</w:t>
      </w:r>
    </w:p>
    <w:p w14:paraId="1CD114D0" w14:textId="77777777" w:rsidR="00B12B06" w:rsidRDefault="00B12B06" w:rsidP="00B12B06">
      <w:pPr>
        <w:rPr>
          <w:rFonts w:asciiTheme="minorHAnsi" w:hAnsiTheme="minorHAnsi"/>
        </w:rPr>
      </w:pPr>
      <w:r>
        <w:t>Le trésor du Dragon est un jeu de plateau à 1 dimension, de 31 cases, où un Elfe doit conquérir un trésor gardé par un Dragon.</w:t>
      </w:r>
    </w:p>
    <w:p w14:paraId="1C18256E" w14:textId="77777777" w:rsidR="00B12B06" w:rsidRDefault="00B12B06" w:rsidP="00B12B06">
      <w:r>
        <w:t xml:space="preserve">Une partie se déroule entre un elfe et un dragon. L’Elfe commence à la position 0, le dragon à la position 30.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5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66"/>
      </w:tblGrid>
      <w:tr w:rsidR="00B12B06" w14:paraId="651B6494" w14:textId="77777777" w:rsidTr="00F76190"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0A831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3CF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D0475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0DAD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837E3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4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4A16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5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0F77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6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33A2F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7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EF1F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14E22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F27F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D491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98B5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4355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0350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F72F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B09C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2E80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BAD1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CBF06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19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91755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0DCA9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E35D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4F312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DAB38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E473B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F6BA3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137D0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6FA1C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CBF4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29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E29EE" w14:textId="77777777" w:rsidR="00B12B06" w:rsidRPr="00410547" w:rsidRDefault="00B12B06" w:rsidP="00F76190">
            <w:pPr>
              <w:rPr>
                <w:sz w:val="8"/>
                <w:szCs w:val="8"/>
              </w:rPr>
            </w:pPr>
            <w:r w:rsidRPr="00410547">
              <w:rPr>
                <w:sz w:val="8"/>
                <w:szCs w:val="8"/>
              </w:rPr>
              <w:t>30</w:t>
            </w:r>
          </w:p>
        </w:tc>
      </w:tr>
      <w:tr w:rsidR="00B12B06" w14:paraId="423374BE" w14:textId="77777777" w:rsidTr="00F76190">
        <w:tc>
          <w:tcPr>
            <w:tcW w:w="342" w:type="dxa"/>
            <w:tcBorders>
              <w:top w:val="single" w:sz="4" w:space="0" w:color="auto"/>
            </w:tcBorders>
          </w:tcPr>
          <w:p w14:paraId="66EE68CA" w14:textId="77777777" w:rsidR="00B12B06" w:rsidRDefault="00B12B06" w:rsidP="00F76190">
            <w:r>
              <w:t>E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3370438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50A9B554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99E4151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673C862F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7F49709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D530592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15096897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24FE2553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44EAAB08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79B02F7D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771AC997" w14:textId="77777777" w:rsidR="00B12B06" w:rsidRDefault="00B12B06" w:rsidP="00F76190"/>
        </w:tc>
        <w:tc>
          <w:tcPr>
            <w:tcW w:w="289" w:type="dxa"/>
            <w:tcBorders>
              <w:top w:val="single" w:sz="4" w:space="0" w:color="auto"/>
            </w:tcBorders>
          </w:tcPr>
          <w:p w14:paraId="59B4975F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001FF88C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58ECEF3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2A6340B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2D276436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B3C39C4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080FF5A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FD0EFCB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D8C1F40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397D8A8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635F68FD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E4BA872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178A04E5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24EA72C0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5140F402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43DDDCC6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316B6EEC" w14:textId="77777777" w:rsidR="00B12B06" w:rsidRDefault="00B12B06" w:rsidP="00F76190"/>
        </w:tc>
        <w:tc>
          <w:tcPr>
            <w:tcW w:w="288" w:type="dxa"/>
            <w:tcBorders>
              <w:top w:val="single" w:sz="4" w:space="0" w:color="auto"/>
            </w:tcBorders>
          </w:tcPr>
          <w:p w14:paraId="018B2928" w14:textId="77777777" w:rsidR="00B12B06" w:rsidRDefault="00B12B06" w:rsidP="00F76190"/>
        </w:tc>
        <w:tc>
          <w:tcPr>
            <w:tcW w:w="356" w:type="dxa"/>
            <w:tcBorders>
              <w:top w:val="single" w:sz="4" w:space="0" w:color="auto"/>
            </w:tcBorders>
          </w:tcPr>
          <w:p w14:paraId="52B699B4" w14:textId="77777777" w:rsidR="00B12B06" w:rsidRDefault="00B12B06" w:rsidP="00F76190">
            <w:r>
              <w:t>D</w:t>
            </w:r>
          </w:p>
        </w:tc>
      </w:tr>
    </w:tbl>
    <w:p w14:paraId="4B1286F9" w14:textId="77777777" w:rsidR="00B12B06" w:rsidRPr="00410547" w:rsidRDefault="00B12B06" w:rsidP="00B12B06">
      <w:pPr>
        <w:jc w:val="center"/>
        <w:rPr>
          <w:i/>
          <w:iCs/>
          <w:sz w:val="18"/>
          <w:szCs w:val="18"/>
        </w:rPr>
      </w:pPr>
      <w:r w:rsidRPr="00410547">
        <w:rPr>
          <w:i/>
          <w:iCs/>
          <w:sz w:val="18"/>
          <w:szCs w:val="18"/>
        </w:rPr>
        <w:t>Positions de l’elfe (E) et du dragon (D) en début de partie.</w:t>
      </w:r>
    </w:p>
    <w:p w14:paraId="20D0D227" w14:textId="77777777" w:rsidR="00B12B06" w:rsidRDefault="00B12B06" w:rsidP="00B12B06"/>
    <w:p w14:paraId="061AF7E4" w14:textId="77777777" w:rsidR="00B12B06" w:rsidRDefault="00B12B06" w:rsidP="00B12B06">
      <w:r>
        <w:t>L’elfe peut recommencer la quête x nombre de fois, c’est-à-dire recommencer depuis la position 0. Ce nombre de fois est déterminé au démarrage de la partie et ne peut pas être modifié au cours de la partie.</w:t>
      </w:r>
    </w:p>
    <w:p w14:paraId="53A49183" w14:textId="77777777" w:rsidR="00B12B06" w:rsidRDefault="00B12B06" w:rsidP="00B12B06">
      <w:r>
        <w:t>Les deux combattants sont caractérisés par leur nom et leur position sur le plateau.</w:t>
      </w:r>
    </w:p>
    <w:p w14:paraId="6B6F2475" w14:textId="77777777" w:rsidR="00B12B06" w:rsidRDefault="00B12B06" w:rsidP="00B12B06"/>
    <w:p w14:paraId="21D67C7D" w14:textId="77777777" w:rsidR="00B12B06" w:rsidRDefault="00B12B06" w:rsidP="00B12B06">
      <w:pPr>
        <w:pStyle w:val="Titre2"/>
      </w:pPr>
      <w:r>
        <w:t>Déroulement de la partie</w:t>
      </w:r>
    </w:p>
    <w:p w14:paraId="3C72951D" w14:textId="77777777" w:rsidR="00B12B06" w:rsidRDefault="00B12B06" w:rsidP="00B12B06">
      <w:pPr>
        <w:pStyle w:val="Paragraphedeliste"/>
        <w:widowControl w:val="0"/>
        <w:numPr>
          <w:ilvl w:val="0"/>
          <w:numId w:val="15"/>
        </w:numPr>
        <w:adjustRightInd/>
        <w:jc w:val="left"/>
      </w:pPr>
      <w:r>
        <w:t>On crée les deux personnages.</w:t>
      </w:r>
    </w:p>
    <w:p w14:paraId="12CF3AE0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L’Elfe démarre en lançant le dé (6 faces). Il avance d’autant de cases que le résultat.</w:t>
      </w:r>
    </w:p>
    <w:p w14:paraId="331265D6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Il regarde si le Dragon est présent sur sa case.</w:t>
      </w:r>
    </w:p>
    <w:p w14:paraId="63D9A100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 oui</w:t>
      </w:r>
      <w:r>
        <w:rPr>
          <w:rFonts w:ascii="Calibri" w:hAnsi="Calibri" w:cs="Calibri"/>
        </w:rPr>
        <w:t> </w:t>
      </w:r>
      <w:r>
        <w:t>il tire une carte Chance.</w:t>
      </w:r>
    </w:p>
    <w:p w14:paraId="2F026A2C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Si c’est une carte Sort</w:t>
      </w:r>
      <w:r>
        <w:rPr>
          <w:rFonts w:ascii="Calibri" w:hAnsi="Calibri" w:cs="Calibri"/>
        </w:rPr>
        <w:t> </w:t>
      </w:r>
      <w:r>
        <w:t>: il lance de la poudre et fait reculer le Dragon de 3 cases</w:t>
      </w:r>
    </w:p>
    <w:p w14:paraId="7E77FC70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Si c’est une carte Fuite</w:t>
      </w:r>
      <w:r>
        <w:rPr>
          <w:rFonts w:ascii="Calibri" w:hAnsi="Calibri" w:cs="Calibri"/>
        </w:rPr>
        <w:t> </w:t>
      </w:r>
      <w:r>
        <w:t>: il recule d’une case</w:t>
      </w:r>
    </w:p>
    <w:p w14:paraId="5C1C4D65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lastRenderedPageBreak/>
        <w:t xml:space="preserve">Si c’est une carte </w:t>
      </w:r>
      <w:proofErr w:type="spellStart"/>
      <w:r>
        <w:t>Portauloin</w:t>
      </w:r>
      <w:proofErr w:type="spellEnd"/>
      <w:r>
        <w:rPr>
          <w:rFonts w:ascii="Calibri" w:hAnsi="Calibri" w:cs="Calibri"/>
        </w:rPr>
        <w:t> </w:t>
      </w:r>
      <w:r>
        <w:t>: il avance de 3 cases</w:t>
      </w:r>
    </w:p>
    <w:p w14:paraId="44D20D82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Sinon il attend le tour suivant</w:t>
      </w:r>
    </w:p>
    <w:p w14:paraId="495D0AB2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Le Dragon lance le dé. Il avance d’autant de cases que le résultat.</w:t>
      </w:r>
    </w:p>
    <w:p w14:paraId="117019AC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Il regarde si l’Elfe est présent sur sa case.</w:t>
      </w:r>
    </w:p>
    <w:p w14:paraId="14958825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Si oui</w:t>
      </w:r>
      <w:r>
        <w:rPr>
          <w:rFonts w:ascii="Calibri" w:hAnsi="Calibri" w:cs="Calibri"/>
        </w:rPr>
        <w:t> </w:t>
      </w:r>
      <w:r>
        <w:t>: il crache du Feu</w:t>
      </w:r>
    </w:p>
    <w:p w14:paraId="4794B0CF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deux options</w:t>
      </w:r>
      <w:r>
        <w:rPr>
          <w:rFonts w:ascii="Calibri" w:hAnsi="Calibri" w:cs="Calibri"/>
        </w:rPr>
        <w:t> </w:t>
      </w:r>
      <w:r>
        <w:t>: pour déterminer l’option, on lance le dé</w:t>
      </w:r>
      <w:r>
        <w:rPr>
          <w:rFonts w:ascii="Calibri" w:hAnsi="Calibri" w:cs="Calibri"/>
        </w:rPr>
        <w:t> </w:t>
      </w:r>
      <w:r>
        <w:t>:</w:t>
      </w:r>
    </w:p>
    <w:p w14:paraId="2E4FC5F9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S’il fait un score inférieur ou égal à 3</w:t>
      </w:r>
      <w:r>
        <w:rPr>
          <w:rFonts w:ascii="Calibri" w:hAnsi="Calibri" w:cs="Calibri"/>
        </w:rPr>
        <w:t> </w:t>
      </w:r>
      <w:r>
        <w:t>: il subit l’attaque</w:t>
      </w:r>
      <w:r>
        <w:rPr>
          <w:rFonts w:ascii="Calibri" w:hAnsi="Calibri" w:cs="Calibri"/>
        </w:rPr>
        <w:t> </w:t>
      </w:r>
      <w:r>
        <w:t>: reculer de 2 cases</w:t>
      </w:r>
    </w:p>
    <w:p w14:paraId="456AB3F4" w14:textId="77777777" w:rsidR="00B12B06" w:rsidRDefault="00B12B06" w:rsidP="00B12B06">
      <w:pPr>
        <w:pStyle w:val="Paragraphedeliste"/>
        <w:numPr>
          <w:ilvl w:val="2"/>
          <w:numId w:val="15"/>
        </w:numPr>
        <w:autoSpaceDE/>
        <w:autoSpaceDN/>
        <w:adjustRightInd/>
        <w:spacing w:after="160" w:line="256" w:lineRule="auto"/>
      </w:pPr>
      <w:r>
        <w:t>S’il fait un score supérieur à 3</w:t>
      </w:r>
      <w:r>
        <w:rPr>
          <w:rFonts w:ascii="Calibri" w:hAnsi="Calibri" w:cs="Calibri"/>
        </w:rPr>
        <w:t> </w:t>
      </w:r>
      <w:r>
        <w:t>: il tire une carte Chance.</w:t>
      </w:r>
    </w:p>
    <w:p w14:paraId="298670F5" w14:textId="77777777" w:rsidR="00B12B06" w:rsidRDefault="00B12B06" w:rsidP="00B12B06">
      <w:pPr>
        <w:pStyle w:val="Paragraphedeliste"/>
        <w:numPr>
          <w:ilvl w:val="0"/>
          <w:numId w:val="15"/>
        </w:numPr>
        <w:autoSpaceDE/>
        <w:autoSpaceDN/>
        <w:adjustRightInd/>
        <w:spacing w:after="160" w:line="256" w:lineRule="auto"/>
      </w:pPr>
      <w:r>
        <w:t>On recommence à l’étape 1 jusqu’à que</w:t>
      </w:r>
      <w:r>
        <w:rPr>
          <w:rFonts w:ascii="Calibri" w:hAnsi="Calibri" w:cs="Calibri"/>
        </w:rPr>
        <w:t> </w:t>
      </w:r>
      <w:r>
        <w:t>:</w:t>
      </w:r>
    </w:p>
    <w:p w14:paraId="25A82E43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atteint le trésor à la case 31.</w:t>
      </w:r>
    </w:p>
    <w:p w14:paraId="40039037" w14:textId="77777777" w:rsidR="00B12B06" w:rsidRDefault="00B12B06" w:rsidP="00B12B06">
      <w:pPr>
        <w:pStyle w:val="Paragraphedeliste"/>
        <w:numPr>
          <w:ilvl w:val="1"/>
          <w:numId w:val="15"/>
        </w:numPr>
        <w:autoSpaceDE/>
        <w:autoSpaceDN/>
        <w:adjustRightInd/>
        <w:spacing w:after="160" w:line="256" w:lineRule="auto"/>
      </w:pPr>
      <w:r>
        <w:t>L’Elfe a épuisé toutes ses tentatives de recommencer.</w:t>
      </w:r>
    </w:p>
    <w:p w14:paraId="63C05995" w14:textId="77777777" w:rsidR="00B12B06" w:rsidRDefault="00B12B06" w:rsidP="00B12B06">
      <w:pPr>
        <w:pStyle w:val="Titre2"/>
      </w:pPr>
      <w:r>
        <w:t>Règles de gestion</w:t>
      </w:r>
    </w:p>
    <w:p w14:paraId="65398D88" w14:textId="77777777" w:rsid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>
        <w:t>Les combattants ne peuvent pas de déplacer au-delà des cases 0 à 31.</w:t>
      </w:r>
    </w:p>
    <w:p w14:paraId="6BF78387" w14:textId="77777777" w:rsid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>
        <w:t>Chaque fois que l’Elfe retourne à la case 0, il épuise une tentative de conquérir le trésor.</w:t>
      </w:r>
    </w:p>
    <w:p w14:paraId="117DCC2E" w14:textId="77777777" w:rsidR="00B12B06" w:rsidRDefault="00B12B06" w:rsidP="00B12B06">
      <w:pPr>
        <w:pStyle w:val="Titre2"/>
      </w:pPr>
      <w:r>
        <w:t>Travail demandé</w:t>
      </w:r>
    </w:p>
    <w:p w14:paraId="220EB730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Lister toutes les classes nécessaires au bon fonctionnement de votre jeu.</w:t>
      </w:r>
    </w:p>
    <w:p w14:paraId="299661F0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Pour chacune d’entre elles vous prendrez garde à spécifier la visibilité des différents membres ainsi que leur type.</w:t>
      </w:r>
    </w:p>
    <w:p w14:paraId="09380231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Les méthodes de chaque classe doivent être fournies avec leur signature.</w:t>
      </w:r>
    </w:p>
    <w:p w14:paraId="44B8C8A6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 xml:space="preserve">Vous devez préciser les éventuelles relations d’héritage entre les classes. </w:t>
      </w:r>
    </w:p>
    <w:p w14:paraId="7FF660A4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Vous vous assurerez que vos classes respectent les règles de gestion.</w:t>
      </w:r>
    </w:p>
    <w:p w14:paraId="29E679B4" w14:textId="77777777" w:rsidR="00B12B06" w:rsidRPr="00B12B06" w:rsidRDefault="00B12B06" w:rsidP="00B12B06">
      <w:pPr>
        <w:pStyle w:val="Paragraphedeliste"/>
        <w:numPr>
          <w:ilvl w:val="0"/>
          <w:numId w:val="16"/>
        </w:numPr>
        <w:autoSpaceDE/>
        <w:autoSpaceDN/>
        <w:adjustRightInd/>
        <w:spacing w:after="160" w:line="256" w:lineRule="auto"/>
      </w:pPr>
      <w:r w:rsidRPr="00B12B06">
        <w:t>Vous implanterez le programme dans un langage objet typé tels que C# ou Java par exemple.</w:t>
      </w:r>
    </w:p>
    <w:p w14:paraId="09D7A744" w14:textId="77777777" w:rsidR="00B12B06" w:rsidRDefault="00B12B06" w:rsidP="00B12B06">
      <w:pPr>
        <w:pStyle w:val="Default"/>
        <w:rPr>
          <w:sz w:val="22"/>
          <w:szCs w:val="22"/>
        </w:rPr>
      </w:pPr>
    </w:p>
    <w:p w14:paraId="31388A03" w14:textId="77777777" w:rsidR="00B12B06" w:rsidRPr="00B12B06" w:rsidRDefault="00B12B06" w:rsidP="00B12B06">
      <w:pPr>
        <w:pStyle w:val="Default"/>
        <w:rPr>
          <w:rFonts w:ascii="Roboto" w:hAnsi="Roboto"/>
          <w:sz w:val="22"/>
          <w:szCs w:val="22"/>
        </w:rPr>
      </w:pPr>
      <w:r w:rsidRPr="00B12B06">
        <w:rPr>
          <w:rFonts w:ascii="Roboto" w:hAnsi="Roboto"/>
          <w:sz w:val="22"/>
          <w:szCs w:val="22"/>
        </w:rPr>
        <w:t>Vous rendrez le code source de votre programme.</w:t>
      </w:r>
    </w:p>
    <w:p w14:paraId="67C659F3" w14:textId="77777777" w:rsidR="000734E1" w:rsidRPr="00B8389B" w:rsidRDefault="000734E1" w:rsidP="00B12B06"/>
    <w:sectPr w:rsidR="000734E1" w:rsidRPr="00B8389B" w:rsidSect="00B449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F47FB" w14:textId="77777777" w:rsidR="00EE5F16" w:rsidRDefault="00EE5F16" w:rsidP="00EE31CE">
      <w:pPr>
        <w:spacing w:after="0" w:line="240" w:lineRule="auto"/>
      </w:pPr>
      <w:r>
        <w:separator/>
      </w:r>
    </w:p>
  </w:endnote>
  <w:endnote w:type="continuationSeparator" w:id="0">
    <w:p w14:paraId="46B13CE7" w14:textId="77777777" w:rsidR="00EE5F16" w:rsidRDefault="00EE5F16" w:rsidP="00EE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uli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Roboto 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64D7" w14:textId="77777777" w:rsidR="002230E8" w:rsidRDefault="00BA2D37" w:rsidP="002230E8">
    <w:pPr>
      <w:pStyle w:val="p1"/>
      <w:spacing w:line="276" w:lineRule="auto"/>
      <w:rPr>
        <w:rFonts w:ascii="Roboto Medium" w:hAnsi="Roboto Medium"/>
        <w:color w:val="343433"/>
        <w:spacing w:val="-5"/>
        <w:sz w:val="16"/>
        <w:szCs w:val="16"/>
      </w:rPr>
    </w:pPr>
    <w:r>
      <w:rPr>
        <w:rFonts w:ascii="Roboto Medium" w:hAnsi="Roboto Medium"/>
        <w:noProof/>
        <w:color w:val="343433"/>
        <w:spacing w:val="-5"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BAE852" wp14:editId="426F87CD">
              <wp:simplePos x="0" y="0"/>
              <wp:positionH relativeFrom="column">
                <wp:posOffset>-347346</wp:posOffset>
              </wp:positionH>
              <wp:positionV relativeFrom="paragraph">
                <wp:posOffset>158750</wp:posOffset>
              </wp:positionV>
              <wp:extent cx="6464935" cy="0"/>
              <wp:effectExtent l="0" t="0" r="31115" b="1905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4935" cy="0"/>
                      </a:xfrm>
                      <a:prstGeom prst="line">
                        <a:avLst/>
                      </a:prstGeom>
                      <a:ln>
                        <a:solidFill>
                          <a:srgbClr val="28AA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A647F15" id="Connecteur droit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12.5pt" to="48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" strokecolor="#28aae1" strokeweight=".5pt">
              <v:stroke joinstyle="miter"/>
            </v:line>
          </w:pict>
        </mc:Fallback>
      </mc:AlternateContent>
    </w:r>
  </w:p>
  <w:p w14:paraId="48E87514" w14:textId="77777777" w:rsidR="00BA2D37" w:rsidRDefault="00BA2D37" w:rsidP="002230E8">
    <w:pPr>
      <w:pStyle w:val="p1"/>
      <w:spacing w:line="276" w:lineRule="auto"/>
      <w:rPr>
        <w:rFonts w:ascii="Roboto Medium" w:hAnsi="Roboto Medium"/>
        <w:color w:val="343433"/>
        <w:spacing w:val="-5"/>
        <w:sz w:val="16"/>
        <w:szCs w:val="16"/>
      </w:rPr>
    </w:pPr>
  </w:p>
  <w:sdt>
    <w:sdtPr>
      <w:rPr>
        <w:rFonts w:cs="Times New Roman"/>
        <w:color w:val="191919"/>
        <w:sz w:val="11"/>
        <w:szCs w:val="11"/>
        <w:lang w:eastAsia="fr-FR"/>
      </w:rPr>
      <w:id w:val="-55546400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93DD7F4" w14:textId="4F0D761E" w:rsidR="009D3476" w:rsidRDefault="00EE31CE" w:rsidP="00503150">
        <w:pPr>
          <w:pStyle w:val="Pieddepage"/>
          <w:jc w:val="right"/>
          <w:rPr>
            <w:rFonts w:cs="Arial"/>
            <w:color w:val="4D5156"/>
            <w:sz w:val="21"/>
            <w:szCs w:val="21"/>
            <w:shd w:val="clear" w:color="auto" w:fill="FFFFFF"/>
          </w:rPr>
        </w:pPr>
        <w:r w:rsidRPr="00503150">
          <w:rPr>
            <w:color w:val="36A9E1"/>
          </w:rPr>
          <w:fldChar w:fldCharType="begin"/>
        </w:r>
        <w:r w:rsidRPr="00503150">
          <w:rPr>
            <w:color w:val="36A9E1"/>
          </w:rPr>
          <w:instrText>PAGE   \* MERGEFORMAT</w:instrText>
        </w:r>
        <w:r w:rsidRPr="00503150">
          <w:rPr>
            <w:color w:val="36A9E1"/>
          </w:rPr>
          <w:fldChar w:fldCharType="separate"/>
        </w:r>
        <w:r w:rsidR="0022360E">
          <w:rPr>
            <w:noProof/>
            <w:color w:val="36A9E1"/>
          </w:rPr>
          <w:t>6</w:t>
        </w:r>
        <w:r w:rsidRPr="00503150">
          <w:rPr>
            <w:color w:val="36A9E1"/>
          </w:rPr>
          <w:fldChar w:fldCharType="end"/>
        </w:r>
        <w:r w:rsidR="007C1AA2" w:rsidRPr="00503150">
          <w:rPr>
            <w:color w:val="36A9E1"/>
          </w:rPr>
          <w:t xml:space="preserve"> </w:t>
        </w:r>
        <w:r w:rsidR="007C1AA2" w:rsidRPr="00503150">
          <w:rPr>
            <w:rFonts w:cs="Arial"/>
            <w:color w:val="4D5156"/>
            <w:sz w:val="21"/>
            <w:szCs w:val="21"/>
            <w:shd w:val="clear" w:color="auto" w:fill="FFFFFF"/>
          </w:rPr>
          <w:t> | esiea.fr</w:t>
        </w:r>
      </w:p>
      <w:p w14:paraId="649298E2" w14:textId="48D471D0" w:rsidR="00EE31CE" w:rsidRPr="00503150" w:rsidRDefault="00477418" w:rsidP="00477418">
        <w:pPr>
          <w:pStyle w:val="p1"/>
          <w:spacing w:line="276" w:lineRule="auto"/>
          <w:jc w:val="left"/>
          <w:rPr>
            <w:color w:val="36A9E1"/>
          </w:rPr>
        </w:pPr>
        <w:r w:rsidRPr="000734E1">
          <w:rPr>
            <w:color w:val="36A9E1"/>
            <w:sz w:val="20"/>
            <w:szCs w:val="20"/>
          </w:rPr>
          <w:t xml:space="preserve">E-ADM-039 Test Admissions </w:t>
        </w:r>
        <w:r w:rsidR="002F6FB6">
          <w:rPr>
            <w:color w:val="36A9E1"/>
            <w:sz w:val="20"/>
            <w:szCs w:val="20"/>
          </w:rPr>
          <w:t>ESIEA</w:t>
        </w:r>
        <w:r w:rsidRPr="000734E1">
          <w:rPr>
            <w:color w:val="36A9E1"/>
            <w:sz w:val="20"/>
            <w:szCs w:val="20"/>
          </w:rPr>
          <w:t xml:space="preserve"> S3_IL - V1 12/2021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78CA5" w14:textId="77777777" w:rsidR="00D51BE1" w:rsidRDefault="00BA2D37" w:rsidP="00BA2D37">
    <w:pPr>
      <w:pStyle w:val="p1"/>
      <w:spacing w:line="276" w:lineRule="auto"/>
      <w:rPr>
        <w:rStyle w:val="s1"/>
        <w:rFonts w:ascii="Roboto Medium" w:hAnsi="Roboto Medium"/>
        <w:color w:val="343433"/>
        <w:sz w:val="16"/>
        <w:szCs w:val="16"/>
      </w:rPr>
    </w:pPr>
    <w:r>
      <w:rPr>
        <w:rFonts w:ascii="Roboto Medium" w:hAnsi="Roboto Medium"/>
        <w:noProof/>
        <w:color w:val="343433"/>
        <w:spacing w:val="-5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38E9FC" wp14:editId="4A7546E2">
              <wp:simplePos x="0" y="0"/>
              <wp:positionH relativeFrom="column">
                <wp:posOffset>-375920</wp:posOffset>
              </wp:positionH>
              <wp:positionV relativeFrom="paragraph">
                <wp:posOffset>151765</wp:posOffset>
              </wp:positionV>
              <wp:extent cx="6515100" cy="0"/>
              <wp:effectExtent l="0" t="0" r="19050" b="19050"/>
              <wp:wrapNone/>
              <wp:docPr id="9" name="Connecteur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>
                        <a:solidFill>
                          <a:srgbClr val="28AAE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43E5EC" id="Connecteur droit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1.95pt" to="483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" strokecolor="#28aae1" strokeweight=".5pt">
              <v:stroke joinstyle="miter"/>
            </v:line>
          </w:pict>
        </mc:Fallback>
      </mc:AlternateContent>
    </w:r>
  </w:p>
  <w:p w14:paraId="6D7B6942" w14:textId="77777777" w:rsidR="00BA2D37" w:rsidRDefault="00BA2D37" w:rsidP="00BA2D37">
    <w:pPr>
      <w:pStyle w:val="p1"/>
      <w:spacing w:line="276" w:lineRule="auto"/>
      <w:rPr>
        <w:rStyle w:val="s1"/>
        <w:rFonts w:ascii="Roboto Medium" w:hAnsi="Roboto Medium"/>
        <w:color w:val="343433"/>
        <w:sz w:val="16"/>
        <w:szCs w:val="16"/>
      </w:rPr>
    </w:pPr>
  </w:p>
  <w:p w14:paraId="370778F3" w14:textId="05BFBED9" w:rsidR="009D3476" w:rsidRPr="000734E1" w:rsidRDefault="000734E1" w:rsidP="000734E1">
    <w:pPr>
      <w:pStyle w:val="p1"/>
      <w:spacing w:line="276" w:lineRule="auto"/>
      <w:jc w:val="left"/>
      <w:rPr>
        <w:color w:val="36A9E1"/>
        <w:sz w:val="20"/>
        <w:szCs w:val="20"/>
      </w:rPr>
    </w:pPr>
    <w:r w:rsidRPr="000734E1">
      <w:rPr>
        <w:color w:val="36A9E1"/>
        <w:sz w:val="20"/>
        <w:szCs w:val="20"/>
      </w:rPr>
      <w:t>E-ADM-03</w:t>
    </w:r>
    <w:r w:rsidR="004B6DFE">
      <w:rPr>
        <w:color w:val="36A9E1"/>
        <w:sz w:val="20"/>
        <w:szCs w:val="20"/>
      </w:rPr>
      <w:t>8</w:t>
    </w:r>
    <w:r w:rsidRPr="000734E1">
      <w:rPr>
        <w:color w:val="36A9E1"/>
        <w:sz w:val="20"/>
        <w:szCs w:val="20"/>
      </w:rPr>
      <w:t xml:space="preserve"> Test Admissions </w:t>
    </w:r>
    <w:r w:rsidR="004B6DFE">
      <w:rPr>
        <w:color w:val="36A9E1"/>
        <w:sz w:val="20"/>
        <w:szCs w:val="20"/>
      </w:rPr>
      <w:t>ESIEA</w:t>
    </w:r>
    <w:r w:rsidRPr="000734E1">
      <w:rPr>
        <w:color w:val="36A9E1"/>
        <w:sz w:val="20"/>
        <w:szCs w:val="20"/>
      </w:rPr>
      <w:t xml:space="preserve"> S</w:t>
    </w:r>
    <w:r w:rsidR="004B6DFE">
      <w:rPr>
        <w:color w:val="36A9E1"/>
        <w:sz w:val="20"/>
        <w:szCs w:val="20"/>
      </w:rPr>
      <w:t>4</w:t>
    </w:r>
    <w:r w:rsidRPr="000734E1">
      <w:rPr>
        <w:color w:val="36A9E1"/>
        <w:sz w:val="20"/>
        <w:szCs w:val="20"/>
      </w:rPr>
      <w:t>_IL - V1 12/2021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ED9A3" w14:textId="77777777" w:rsidR="00EE5F16" w:rsidRDefault="00EE5F16" w:rsidP="00EE31CE">
      <w:pPr>
        <w:spacing w:after="0" w:line="240" w:lineRule="auto"/>
      </w:pPr>
      <w:r>
        <w:separator/>
      </w:r>
    </w:p>
  </w:footnote>
  <w:footnote w:type="continuationSeparator" w:id="0">
    <w:p w14:paraId="355489B7" w14:textId="77777777" w:rsidR="00EE5F16" w:rsidRDefault="00EE5F16" w:rsidP="00EE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D2C1" w14:textId="77777777" w:rsidR="002230E8" w:rsidRDefault="005534FA" w:rsidP="005534FA">
    <w:pPr>
      <w:pStyle w:val="En-tte"/>
      <w:ind w:left="-567"/>
      <w:jc w:val="left"/>
    </w:pPr>
    <w:r>
      <w:rPr>
        <w:noProof/>
        <w:lang w:eastAsia="fr-FR"/>
      </w:rPr>
      <w:drawing>
        <wp:inline distT="0" distB="0" distL="0" distR="0" wp14:anchorId="4240BD21" wp14:editId="48A47F78">
          <wp:extent cx="1410789" cy="80010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6309" cy="803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AE0DA2" w14:textId="77777777" w:rsidR="00EE31CE" w:rsidRDefault="00EE31CE" w:rsidP="005A02AD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D4B22" w14:textId="77777777" w:rsidR="002230E8" w:rsidRDefault="005534FA" w:rsidP="005534FA">
    <w:pPr>
      <w:pStyle w:val="En-tte"/>
      <w:ind w:left="-709"/>
      <w:jc w:val="left"/>
    </w:pPr>
    <w:r>
      <w:rPr>
        <w:noProof/>
        <w:lang w:eastAsia="fr-FR"/>
      </w:rPr>
      <w:drawing>
        <wp:inline distT="0" distB="0" distL="0" distR="0" wp14:anchorId="4BB9A089" wp14:editId="2B50722D">
          <wp:extent cx="1410789" cy="8001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6309" cy="803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E81384" w14:textId="77777777" w:rsidR="00A77687" w:rsidRPr="00A77687" w:rsidRDefault="00A77687" w:rsidP="00A776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1C69E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2236F"/>
    <w:multiLevelType w:val="hybridMultilevel"/>
    <w:tmpl w:val="BB2AA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BA1"/>
    <w:multiLevelType w:val="hybridMultilevel"/>
    <w:tmpl w:val="5B58B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2176"/>
    <w:multiLevelType w:val="hybridMultilevel"/>
    <w:tmpl w:val="BF606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21CB"/>
    <w:multiLevelType w:val="hybridMultilevel"/>
    <w:tmpl w:val="9470178C"/>
    <w:lvl w:ilvl="0" w:tplc="387C555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F4956"/>
    <w:multiLevelType w:val="hybridMultilevel"/>
    <w:tmpl w:val="46FCB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5216E"/>
    <w:multiLevelType w:val="hybridMultilevel"/>
    <w:tmpl w:val="624A1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0711"/>
    <w:multiLevelType w:val="hybridMultilevel"/>
    <w:tmpl w:val="733C6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52CE2"/>
    <w:multiLevelType w:val="hybridMultilevel"/>
    <w:tmpl w:val="42BED2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A3AB0"/>
    <w:multiLevelType w:val="hybridMultilevel"/>
    <w:tmpl w:val="64DE1132"/>
    <w:lvl w:ilvl="0" w:tplc="32E8629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67A77"/>
    <w:multiLevelType w:val="hybridMultilevel"/>
    <w:tmpl w:val="4120F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D0C38"/>
    <w:multiLevelType w:val="hybridMultilevel"/>
    <w:tmpl w:val="5B58BF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0679E"/>
    <w:multiLevelType w:val="hybridMultilevel"/>
    <w:tmpl w:val="BC5EF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15C9A"/>
    <w:multiLevelType w:val="hybridMultilevel"/>
    <w:tmpl w:val="237E13EC"/>
    <w:lvl w:ilvl="0" w:tplc="83445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36A9E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0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  <w:num w:numId="14">
    <w:abstractNumId w:val="6"/>
  </w:num>
  <w:num w:numId="15">
    <w:abstractNumId w:val="4"/>
  </w:num>
  <w:num w:numId="16">
    <w:abstractNumId w:val="5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E1"/>
    <w:rsid w:val="000734E1"/>
    <w:rsid w:val="000E60E2"/>
    <w:rsid w:val="002230E8"/>
    <w:rsid w:val="0022360E"/>
    <w:rsid w:val="002D29DB"/>
    <w:rsid w:val="002F6FB6"/>
    <w:rsid w:val="003226C5"/>
    <w:rsid w:val="00323DCA"/>
    <w:rsid w:val="003574E2"/>
    <w:rsid w:val="00426098"/>
    <w:rsid w:val="00477418"/>
    <w:rsid w:val="004B6DFE"/>
    <w:rsid w:val="00503150"/>
    <w:rsid w:val="0053445C"/>
    <w:rsid w:val="005534FA"/>
    <w:rsid w:val="0057016E"/>
    <w:rsid w:val="005A02AD"/>
    <w:rsid w:val="00611375"/>
    <w:rsid w:val="0066717D"/>
    <w:rsid w:val="00746F75"/>
    <w:rsid w:val="007B58AA"/>
    <w:rsid w:val="007C1AA2"/>
    <w:rsid w:val="007D68D5"/>
    <w:rsid w:val="0091581C"/>
    <w:rsid w:val="00944D99"/>
    <w:rsid w:val="00951BB8"/>
    <w:rsid w:val="00982EE3"/>
    <w:rsid w:val="009D3476"/>
    <w:rsid w:val="00A50161"/>
    <w:rsid w:val="00A57AB2"/>
    <w:rsid w:val="00A77687"/>
    <w:rsid w:val="00AD40EC"/>
    <w:rsid w:val="00B12B06"/>
    <w:rsid w:val="00B406C6"/>
    <w:rsid w:val="00B4490F"/>
    <w:rsid w:val="00B5334B"/>
    <w:rsid w:val="00BA2D37"/>
    <w:rsid w:val="00BE2AEA"/>
    <w:rsid w:val="00C13A82"/>
    <w:rsid w:val="00C9210B"/>
    <w:rsid w:val="00C96E34"/>
    <w:rsid w:val="00CD2FB4"/>
    <w:rsid w:val="00D37D7E"/>
    <w:rsid w:val="00D51BE1"/>
    <w:rsid w:val="00DC75BD"/>
    <w:rsid w:val="00DE1B11"/>
    <w:rsid w:val="00E47BD2"/>
    <w:rsid w:val="00EA759C"/>
    <w:rsid w:val="00EB4207"/>
    <w:rsid w:val="00EE31CE"/>
    <w:rsid w:val="00EE5F16"/>
    <w:rsid w:val="00F105BA"/>
    <w:rsid w:val="00F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2FD54"/>
  <w15:chartTrackingRefBased/>
  <w15:docId w15:val="{AFF07626-5F17-4A68-8E66-9DB1BF94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D2"/>
    <w:pPr>
      <w:jc w:val="both"/>
    </w:pPr>
    <w:rPr>
      <w:rFonts w:ascii="Roboto" w:hAnsi="Roboto"/>
      <w:color w:val="4A4A49"/>
      <w:sz w:val="24"/>
    </w:rPr>
  </w:style>
  <w:style w:type="paragraph" w:styleId="Titre1">
    <w:name w:val="heading 1"/>
    <w:aliases w:val="Niveau 1"/>
    <w:basedOn w:val="Listenumros"/>
    <w:next w:val="Normal"/>
    <w:link w:val="Titre1Car"/>
    <w:autoRedefine/>
    <w:uiPriority w:val="9"/>
    <w:qFormat/>
    <w:rsid w:val="00D51BE1"/>
    <w:pPr>
      <w:numPr>
        <w:numId w:val="3"/>
      </w:numPr>
      <w:spacing w:before="240"/>
      <w:outlineLvl w:val="0"/>
    </w:pPr>
    <w:rPr>
      <w:color w:val="36A9E1"/>
      <w:sz w:val="32"/>
      <w:szCs w:val="32"/>
      <w:u w:color="36A9E1"/>
    </w:rPr>
  </w:style>
  <w:style w:type="paragraph" w:styleId="Titre2">
    <w:name w:val="heading 2"/>
    <w:aliases w:val="Niveau 2"/>
    <w:basedOn w:val="Normal"/>
    <w:next w:val="Normal"/>
    <w:link w:val="Titre2Car"/>
    <w:uiPriority w:val="9"/>
    <w:unhideWhenUsed/>
    <w:qFormat/>
    <w:rsid w:val="00D51BE1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25222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A7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1CE"/>
  </w:style>
  <w:style w:type="paragraph" w:styleId="Pieddepage">
    <w:name w:val="footer"/>
    <w:basedOn w:val="Normal"/>
    <w:link w:val="PieddepageCar"/>
    <w:uiPriority w:val="99"/>
    <w:unhideWhenUsed/>
    <w:rsid w:val="00EE3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1CE"/>
  </w:style>
  <w:style w:type="paragraph" w:customStyle="1" w:styleId="p1">
    <w:name w:val="p1"/>
    <w:basedOn w:val="Normal"/>
    <w:rsid w:val="00EE31CE"/>
    <w:pPr>
      <w:spacing w:after="0" w:line="240" w:lineRule="auto"/>
    </w:pPr>
    <w:rPr>
      <w:rFonts w:cs="Times New Roman"/>
      <w:color w:val="191919"/>
      <w:sz w:val="11"/>
      <w:szCs w:val="11"/>
      <w:lang w:eastAsia="fr-FR"/>
    </w:rPr>
  </w:style>
  <w:style w:type="character" w:customStyle="1" w:styleId="s1">
    <w:name w:val="s1"/>
    <w:basedOn w:val="Policepardfaut"/>
    <w:rsid w:val="00EE31CE"/>
    <w:rPr>
      <w:spacing w:val="-5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1581C"/>
    <w:pPr>
      <w:spacing w:line="240" w:lineRule="auto"/>
      <w:contextualSpacing/>
      <w:jc w:val="center"/>
    </w:pPr>
    <w:rPr>
      <w:rFonts w:ascii="Poppins" w:hAnsi="Poppins"/>
      <w:b/>
      <w:color w:val="36A9E1"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581C"/>
    <w:rPr>
      <w:rFonts w:ascii="Poppins" w:hAnsi="Poppins"/>
      <w:b/>
      <w:color w:val="36A9E1"/>
      <w:spacing w:val="-10"/>
      <w:kern w:val="28"/>
      <w:sz w:val="60"/>
      <w:szCs w:val="56"/>
    </w:rPr>
  </w:style>
  <w:style w:type="paragraph" w:customStyle="1" w:styleId="ESIEA">
    <w:name w:val="ESIEA"/>
    <w:basedOn w:val="Titre"/>
    <w:link w:val="ESIEACar"/>
    <w:qFormat/>
    <w:rsid w:val="007C1AA2"/>
    <w:pPr>
      <w:tabs>
        <w:tab w:val="num" w:pos="360"/>
      </w:tabs>
      <w:spacing w:before="240"/>
      <w:ind w:left="360" w:hanging="360"/>
      <w:outlineLvl w:val="0"/>
    </w:p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D51BE1"/>
    <w:pPr>
      <w:numPr>
        <w:ilvl w:val="1"/>
      </w:numPr>
    </w:pPr>
    <w:rPr>
      <w:rFonts w:eastAsiaTheme="minorEastAsia"/>
      <w:color w:val="252223"/>
      <w:spacing w:val="15"/>
      <w:sz w:val="36"/>
    </w:rPr>
  </w:style>
  <w:style w:type="character" w:customStyle="1" w:styleId="ESIEACar">
    <w:name w:val="ESIEA Car"/>
    <w:basedOn w:val="TitreCar"/>
    <w:link w:val="ESIEA"/>
    <w:rsid w:val="007C1AA2"/>
    <w:rPr>
      <w:rFonts w:ascii="Poppins" w:hAnsi="Poppins"/>
      <w:b/>
      <w:color w:val="36A9E1"/>
      <w:spacing w:val="-10"/>
      <w:kern w:val="28"/>
      <w:sz w:val="60"/>
      <w:szCs w:val="56"/>
      <w:u w:color="36A9E1"/>
    </w:rPr>
  </w:style>
  <w:style w:type="character" w:customStyle="1" w:styleId="Titre1Car">
    <w:name w:val="Titre 1 Car"/>
    <w:aliases w:val="Niveau 1 Car"/>
    <w:basedOn w:val="Policepardfaut"/>
    <w:link w:val="Titre1"/>
    <w:uiPriority w:val="9"/>
    <w:rsid w:val="00D51BE1"/>
    <w:rPr>
      <w:rFonts w:ascii="Roboto" w:hAnsi="Roboto"/>
      <w:color w:val="36A9E1"/>
      <w:sz w:val="32"/>
      <w:szCs w:val="32"/>
      <w:u w:color="36A9E1"/>
    </w:rPr>
  </w:style>
  <w:style w:type="character" w:customStyle="1" w:styleId="Sous-titreCar">
    <w:name w:val="Sous-titre Car"/>
    <w:basedOn w:val="Policepardfaut"/>
    <w:link w:val="Sous-titre"/>
    <w:uiPriority w:val="11"/>
    <w:rsid w:val="00D51BE1"/>
    <w:rPr>
      <w:rFonts w:ascii="Roboto" w:eastAsiaTheme="minorEastAsia" w:hAnsi="Roboto"/>
      <w:color w:val="252223"/>
      <w:spacing w:val="15"/>
      <w:sz w:val="36"/>
    </w:rPr>
  </w:style>
  <w:style w:type="character" w:customStyle="1" w:styleId="Titre2Car">
    <w:name w:val="Titre 2 Car"/>
    <w:aliases w:val="Niveau 2 Car"/>
    <w:basedOn w:val="Policepardfaut"/>
    <w:link w:val="Titre2"/>
    <w:uiPriority w:val="9"/>
    <w:rsid w:val="00D51BE1"/>
    <w:rPr>
      <w:rFonts w:ascii="Roboto" w:eastAsiaTheme="majorEastAsia" w:hAnsi="Roboto" w:cstheme="majorBidi"/>
      <w:b/>
      <w:color w:val="25222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75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rsid w:val="00CD2FB4"/>
    <w:rPr>
      <w:i/>
      <w:iCs/>
    </w:rPr>
  </w:style>
  <w:style w:type="character" w:styleId="Rfrenceple">
    <w:name w:val="Subtle Reference"/>
    <w:basedOn w:val="Policepardfaut"/>
    <w:uiPriority w:val="31"/>
    <w:rsid w:val="00CD2FB4"/>
    <w:rPr>
      <w:smallCaps/>
      <w:color w:val="5A5A5A" w:themeColor="text1" w:themeTint="A5"/>
    </w:rPr>
  </w:style>
  <w:style w:type="paragraph" w:styleId="Paragraphedeliste">
    <w:name w:val="List Paragraph"/>
    <w:aliases w:val="Accentuation 1"/>
    <w:basedOn w:val="Normal"/>
    <w:autoRedefine/>
    <w:uiPriority w:val="34"/>
    <w:qFormat/>
    <w:rsid w:val="000734E1"/>
    <w:pPr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color w:val="252223"/>
    </w:rPr>
  </w:style>
  <w:style w:type="character" w:styleId="Titredulivre">
    <w:name w:val="Book Title"/>
    <w:basedOn w:val="Policepardfaut"/>
    <w:uiPriority w:val="33"/>
    <w:rsid w:val="00CD2FB4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rsid w:val="00CD2FB4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1A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1AA2"/>
    <w:rPr>
      <w:rFonts w:ascii="Roboto" w:hAnsi="Roboto"/>
      <w:i/>
      <w:iCs/>
      <w:color w:val="5B9BD5" w:themeColor="accent1"/>
      <w:sz w:val="24"/>
    </w:rPr>
  </w:style>
  <w:style w:type="paragraph" w:styleId="Listenumros">
    <w:name w:val="List Number"/>
    <w:basedOn w:val="Normal"/>
    <w:uiPriority w:val="99"/>
    <w:semiHidden/>
    <w:unhideWhenUsed/>
    <w:rsid w:val="00DC75BD"/>
    <w:pPr>
      <w:tabs>
        <w:tab w:val="num" w:pos="360"/>
      </w:tabs>
      <w:ind w:left="360" w:hanging="36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4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45C"/>
    <w:rPr>
      <w:rFonts w:ascii="Segoe UI" w:hAnsi="Segoe UI" w:cs="Segoe UI"/>
      <w:color w:val="4A4A49"/>
      <w:sz w:val="18"/>
      <w:szCs w:val="18"/>
    </w:rPr>
  </w:style>
  <w:style w:type="paragraph" w:customStyle="1" w:styleId="Niveau3">
    <w:name w:val="Niveau 3"/>
    <w:basedOn w:val="Titre3"/>
    <w:next w:val="Normal"/>
    <w:link w:val="Niveau3Car"/>
    <w:autoRedefine/>
    <w:qFormat/>
    <w:rsid w:val="00D51BE1"/>
    <w:pPr>
      <w:spacing w:before="240" w:after="240"/>
      <w:ind w:firstLine="708"/>
    </w:pPr>
    <w:rPr>
      <w:rFonts w:ascii="Roboto" w:hAnsi="Roboto"/>
      <w:b/>
      <w:color w:val="4A4A49"/>
    </w:rPr>
  </w:style>
  <w:style w:type="character" w:customStyle="1" w:styleId="Niveau3Car">
    <w:name w:val="Niveau 3 Car"/>
    <w:basedOn w:val="Titre3Car"/>
    <w:link w:val="Niveau3"/>
    <w:rsid w:val="00D51BE1"/>
    <w:rPr>
      <w:rFonts w:ascii="Roboto" w:eastAsiaTheme="majorEastAsia" w:hAnsi="Roboto" w:cstheme="majorBidi"/>
      <w:b/>
      <w:color w:val="4A4A49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D51B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BE1"/>
    <w:rPr>
      <w:rFonts w:ascii="Roboto" w:hAnsi="Roboto"/>
      <w:i/>
      <w:iCs/>
      <w:color w:val="404040" w:themeColor="text1" w:themeTint="BF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1BE1"/>
    <w:pPr>
      <w:keepNext/>
      <w:keepLines/>
      <w:numPr>
        <w:numId w:val="0"/>
      </w:numPr>
      <w:spacing w:after="0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51BE1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D51BE1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51BE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51BE1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0734E1"/>
    <w:pPr>
      <w:widowControl w:val="0"/>
      <w:autoSpaceDE w:val="0"/>
      <w:autoSpaceDN w:val="0"/>
      <w:spacing w:after="0" w:line="240" w:lineRule="auto"/>
      <w:jc w:val="left"/>
    </w:pPr>
    <w:rPr>
      <w:rFonts w:ascii="Carlito" w:eastAsia="Carlito" w:hAnsi="Carlito" w:cs="Carlito"/>
      <w:color w:val="auto"/>
      <w:sz w:val="22"/>
    </w:rPr>
  </w:style>
  <w:style w:type="character" w:customStyle="1" w:styleId="CorpsdetexteCar">
    <w:name w:val="Corps de texte Car"/>
    <w:basedOn w:val="Policepardfaut"/>
    <w:link w:val="Corpsdetexte"/>
    <w:uiPriority w:val="1"/>
    <w:rsid w:val="000734E1"/>
    <w:rPr>
      <w:rFonts w:ascii="Carlito" w:eastAsia="Carlito" w:hAnsi="Carlito" w:cs="Carlito"/>
    </w:rPr>
  </w:style>
  <w:style w:type="paragraph" w:customStyle="1" w:styleId="Default">
    <w:name w:val="Default"/>
    <w:rsid w:val="00073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1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IEA%20CHARTE\Masque%20word%20ESIE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1F6F-56F3-4F5C-8D8F-86EAF548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Masque word ESIEA.dotx</Template>
  <TotalTime>71</TotalTime>
  <Pages>1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CANINI</dc:creator>
  <cp:keywords/>
  <dc:description/>
  <cp:lastModifiedBy>Pago Adrien</cp:lastModifiedBy>
  <cp:revision>7</cp:revision>
  <dcterms:created xsi:type="dcterms:W3CDTF">2024-01-09T15:39:00Z</dcterms:created>
  <dcterms:modified xsi:type="dcterms:W3CDTF">2024-03-27T15:38:00Z</dcterms:modified>
</cp:coreProperties>
</file>